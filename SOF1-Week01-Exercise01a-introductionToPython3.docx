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CF320" w14:textId="41BB3AB7" w:rsidR="00835F59" w:rsidRPr="00490E3A" w:rsidRDefault="0025278D" w:rsidP="00490E3A">
      <w:pPr>
        <w:pStyle w:val="Title"/>
      </w:pPr>
      <w:r>
        <w:t>sOFTWARE 1 PRACTICAL</w:t>
      </w:r>
    </w:p>
    <w:p w14:paraId="4AA7ED5D" w14:textId="77777777" w:rsidR="0028004C" w:rsidRPr="009C0A3C" w:rsidRDefault="00624BCC" w:rsidP="00C1259B">
      <w:pPr>
        <w:pStyle w:val="Heading2"/>
      </w:pPr>
      <w:r>
        <w:t>Elementary Programming</w:t>
      </w:r>
    </w:p>
    <w:p w14:paraId="2749E15A" w14:textId="687717F3" w:rsidR="00835F59" w:rsidRPr="009C0A3C" w:rsidRDefault="004551EC" w:rsidP="009C0A3C">
      <w:pPr>
        <w:pStyle w:val="Subtitle"/>
      </w:pPr>
      <w:r w:rsidRPr="009C0A3C">
        <w:rPr>
          <w:noProof/>
        </w:rPr>
        <mc:AlternateContent>
          <mc:Choice Requires="wps">
            <w:drawing>
              <wp:anchor distT="0" distB="0" distL="114300" distR="114300" simplePos="0" relativeHeight="251611136" behindDoc="0" locked="0" layoutInCell="1" allowOverlap="1" wp14:anchorId="6146886D" wp14:editId="1BDD13AF">
                <wp:simplePos x="0" y="0"/>
                <wp:positionH relativeFrom="column">
                  <wp:posOffset>-600075</wp:posOffset>
                </wp:positionH>
                <wp:positionV relativeFrom="paragraph">
                  <wp:posOffset>322580</wp:posOffset>
                </wp:positionV>
                <wp:extent cx="6941820" cy="0"/>
                <wp:effectExtent l="0" t="0" r="11430" b="1905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15E75" id="Straight Connector 2" o:spid="_x0000_s1026" alt="&quot;&quot;"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" strokecolor="#404040 [2429]" strokeweight="1pt"/>
            </w:pict>
          </mc:Fallback>
        </mc:AlternateContent>
      </w:r>
      <w:r w:rsidR="00624BCC">
        <w:t>W</w:t>
      </w:r>
      <w:r w:rsidR="00E673D5">
        <w:t>eek</w:t>
      </w:r>
      <w:r w:rsidR="00624BCC">
        <w:t xml:space="preserve"> </w:t>
      </w:r>
      <w:r w:rsidR="00435EA3">
        <w:t>1</w:t>
      </w:r>
      <w:r w:rsidR="00E673D5">
        <w:t xml:space="preserve"> – </w:t>
      </w:r>
      <w:r w:rsidR="00435EA3">
        <w:t>Exercise</w:t>
      </w:r>
      <w:r w:rsidR="00E673D5">
        <w:t xml:space="preserve"> </w:t>
      </w:r>
      <w:r w:rsidR="00EF29EF">
        <w:t>0</w:t>
      </w:r>
      <w:r w:rsidR="00E673D5">
        <w:t>1</w:t>
      </w:r>
      <w:r w:rsidR="009365D4">
        <w:t>a</w:t>
      </w:r>
    </w:p>
    <w:p w14:paraId="585707FF" w14:textId="77777777" w:rsidR="00A62763" w:rsidRDefault="000B1439" w:rsidP="00A62763">
      <w:pPr>
        <w:pStyle w:val="Heading1"/>
      </w:pPr>
      <w:r>
        <w:t>Getting s</w:t>
      </w:r>
      <w:r w:rsidR="00A62763">
        <w:t>tarted</w:t>
      </w:r>
    </w:p>
    <w:p w14:paraId="1DDA945C" w14:textId="08186B96" w:rsidR="00A62763" w:rsidRDefault="00A62763" w:rsidP="00C1259B">
      <w:r w:rsidRPr="00C1259B">
        <w:t>The first thing we need to do is opening a Python shell</w:t>
      </w:r>
      <w:r w:rsidR="00B53903">
        <w:t xml:space="preserve"> (make sure it is python 3.</w:t>
      </w:r>
      <w:r w:rsidR="00FB7B19">
        <w:t>9</w:t>
      </w:r>
      <w:r w:rsidR="00B53903">
        <w:t xml:space="preserve"> or later, not 2.7)</w:t>
      </w:r>
      <w:r w:rsidRPr="00C1259B">
        <w:t>. Go to the Windows start button and type idle</w:t>
      </w:r>
      <w:r w:rsidR="006B2E1A" w:rsidRPr="00C1259B">
        <w:t xml:space="preserve"> (see</w:t>
      </w:r>
      <w:r w:rsidR="00350EBE" w:rsidRPr="00C1259B">
        <w:t xml:space="preserve"> </w:t>
      </w:r>
      <w:r w:rsidR="00350EBE" w:rsidRPr="00C1259B">
        <w:fldChar w:fldCharType="begin"/>
      </w:r>
      <w:r w:rsidR="00350EBE" w:rsidRPr="00C1259B">
        <w:instrText xml:space="preserve"> REF _Ref367970333 \h </w:instrText>
      </w:r>
      <w:r w:rsidR="00296F39" w:rsidRPr="00C1259B">
        <w:instrText xml:space="preserve"> \* MERGEFORMAT </w:instrText>
      </w:r>
      <w:r w:rsidR="00350EBE" w:rsidRPr="00C1259B">
        <w:fldChar w:fldCharType="separate"/>
      </w:r>
      <w:r w:rsidR="00F7352A">
        <w:t>Figure 1</w:t>
      </w:r>
      <w:r w:rsidR="00350EBE" w:rsidRPr="00C1259B">
        <w:fldChar w:fldCharType="end"/>
      </w:r>
      <w:r w:rsidR="00350EBE" w:rsidRPr="00C1259B">
        <w:t>a</w:t>
      </w:r>
      <w:r w:rsidR="006B2E1A" w:rsidRPr="00C1259B">
        <w:t>). A new window (shell) will open as shown in</w:t>
      </w:r>
      <w:r w:rsidR="00350EBE" w:rsidRPr="00C1259B">
        <w:t xml:space="preserve"> </w:t>
      </w:r>
      <w:r w:rsidR="00350EBE" w:rsidRPr="00C1259B">
        <w:fldChar w:fldCharType="begin"/>
      </w:r>
      <w:r w:rsidR="00350EBE" w:rsidRPr="00C1259B">
        <w:instrText xml:space="preserve"> REF _Ref367970333 \h </w:instrText>
      </w:r>
      <w:r w:rsidR="00296F39" w:rsidRPr="00C1259B">
        <w:instrText xml:space="preserve"> \* MERGEFORMAT </w:instrText>
      </w:r>
      <w:r w:rsidR="00350EBE" w:rsidRPr="00C1259B">
        <w:fldChar w:fldCharType="separate"/>
      </w:r>
      <w:r w:rsidR="00F7352A">
        <w:t>Figure 1</w:t>
      </w:r>
      <w:r w:rsidR="00350EBE" w:rsidRPr="00C1259B">
        <w:fldChar w:fldCharType="end"/>
      </w:r>
      <w:r w:rsidR="00350EBE" w:rsidRPr="00C1259B">
        <w:t>b</w:t>
      </w:r>
      <w:r w:rsidR="0025278D">
        <w:t xml:space="preserve"> (Note, program version may vary)</w:t>
      </w:r>
      <w:r w:rsidR="006B2E1A" w:rsidRPr="00C1259B">
        <w:t xml:space="preserve">. We will use this shell to type our code for the time being. Toward the end of the </w:t>
      </w:r>
      <w:r w:rsidR="00196A6E">
        <w:t>lecture,</w:t>
      </w:r>
      <w:r w:rsidR="006B2E1A" w:rsidRPr="00C1259B">
        <w:t xml:space="preserve"> we will be saving our code in a file.</w:t>
      </w:r>
    </w:p>
    <w:p w14:paraId="657A5547" w14:textId="6EF8D50B" w:rsidR="005C0FD0" w:rsidRDefault="00196A6E" w:rsidP="00C1259B">
      <w:r>
        <w:rPr>
          <w:noProof/>
        </w:rPr>
        <mc:AlternateContent>
          <mc:Choice Requires="wpg">
            <w:drawing>
              <wp:inline distT="0" distB="0" distL="0" distR="0" wp14:anchorId="5B11FB5C" wp14:editId="5BE4D5B5">
                <wp:extent cx="5571943" cy="3754120"/>
                <wp:effectExtent l="38100" t="38100" r="86360" b="0"/>
                <wp:docPr id="76" name="Group 76" descr="Opening the Idle program on windows"/>
                <wp:cNvGraphicFramePr/>
                <a:graphic xmlns:a="http://schemas.openxmlformats.org/drawingml/2006/main">
                  <a:graphicData uri="http://schemas.microsoft.com/office/word/2010/wordprocessingGroup">
                    <wpg:wgp>
                      <wpg:cNvGrpSpPr/>
                      <wpg:grpSpPr>
                        <a:xfrm>
                          <a:off x="0" y="0"/>
                          <a:ext cx="5571943" cy="3754120"/>
                          <a:chOff x="0" y="0"/>
                          <a:chExt cx="5571943" cy="3754120"/>
                        </a:xfrm>
                      </wpg:grpSpPr>
                      <wpg:grpSp>
                        <wpg:cNvPr id="75" name="Group 75"/>
                        <wpg:cNvGrpSpPr/>
                        <wpg:grpSpPr>
                          <a:xfrm>
                            <a:off x="0" y="0"/>
                            <a:ext cx="5571943" cy="3471126"/>
                            <a:chOff x="0" y="0"/>
                            <a:chExt cx="5571943" cy="3471126"/>
                          </a:xfrm>
                        </wpg:grpSpPr>
                        <wpg:grpSp>
                          <wpg:cNvPr id="74" name="Group 74"/>
                          <wpg:cNvGrpSpPr/>
                          <wpg:grpSpPr>
                            <a:xfrm>
                              <a:off x="0" y="0"/>
                              <a:ext cx="2408550" cy="3471126"/>
                              <a:chOff x="0" y="0"/>
                              <a:chExt cx="2408550" cy="3471126"/>
                            </a:xfrm>
                          </wpg:grpSpPr>
                          <pic:pic xmlns:pic="http://schemas.openxmlformats.org/drawingml/2006/picture">
                            <pic:nvPicPr>
                              <pic:cNvPr id="24" name="Picture 2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04745" cy="3165475"/>
                              </a:xfrm>
                              <a:prstGeom prst="rect">
                                <a:avLst/>
                              </a:prstGeom>
                              <a:effectLst>
                                <a:outerShdw blurRad="50800" dist="38100" dir="2700000" algn="tl" rotWithShape="0">
                                  <a:prstClr val="black">
                                    <a:alpha val="40000"/>
                                  </a:prstClr>
                                </a:outerShdw>
                              </a:effectLst>
                            </pic:spPr>
                          </pic:pic>
                          <wps:wsp>
                            <wps:cNvPr id="26" name="Text Box 26"/>
                            <wps:cNvSpPr txBox="1"/>
                            <wps:spPr>
                              <a:xfrm>
                                <a:off x="0" y="3215473"/>
                                <a:ext cx="2408550" cy="255653"/>
                              </a:xfrm>
                              <a:prstGeom prst="rect">
                                <a:avLst/>
                              </a:prstGeom>
                              <a:solidFill>
                                <a:prstClr val="white"/>
                              </a:solidFill>
                              <a:ln>
                                <a:noFill/>
                              </a:ln>
                              <a:effectLst/>
                            </wps:spPr>
                            <wps:txbx>
                              <w:txbxContent>
                                <w:p w14:paraId="290D5B83" w14:textId="77777777" w:rsidR="00196A6E" w:rsidRPr="00BA1DAE" w:rsidRDefault="00196A6E" w:rsidP="00196A6E">
                                  <w:pPr>
                                    <w:pStyle w:val="Caption"/>
                                    <w:rPr>
                                      <w:rFonts w:ascii="CMR10" w:hAnsi="CMR10" w:cs="CMR10"/>
                                      <w:noProof/>
                                    </w:rPr>
                                  </w:pPr>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6" name="Group 16"/>
                          <wpg:cNvGrpSpPr/>
                          <wpg:grpSpPr>
                            <a:xfrm>
                              <a:off x="2582427" y="1879042"/>
                              <a:ext cx="2989516" cy="1592084"/>
                              <a:chOff x="0" y="0"/>
                              <a:chExt cx="2989516" cy="1592084"/>
                            </a:xfrm>
                          </wpg:grpSpPr>
                          <pic:pic xmlns:pic="http://schemas.openxmlformats.org/drawingml/2006/picture">
                            <pic:nvPicPr>
                              <pic:cNvPr id="25" name="Picture 2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88945" cy="1254760"/>
                              </a:xfrm>
                              <a:prstGeom prst="rect">
                                <a:avLst/>
                              </a:prstGeom>
                              <a:effectLst>
                                <a:outerShdw blurRad="50800" dist="38100" dir="2700000" algn="tl" rotWithShape="0">
                                  <a:prstClr val="black">
                                    <a:alpha val="40000"/>
                                  </a:prstClr>
                                </a:outerShdw>
                              </a:effectLst>
                            </pic:spPr>
                          </pic:pic>
                          <wps:wsp>
                            <wps:cNvPr id="29" name="Text Box 29"/>
                            <wps:cNvSpPr txBox="1"/>
                            <wps:spPr>
                              <a:xfrm>
                                <a:off x="0" y="1336431"/>
                                <a:ext cx="2989516" cy="255653"/>
                              </a:xfrm>
                              <a:prstGeom prst="rect">
                                <a:avLst/>
                              </a:prstGeom>
                              <a:solidFill>
                                <a:prstClr val="white"/>
                              </a:solidFill>
                              <a:ln>
                                <a:noFill/>
                              </a:ln>
                              <a:effectLst/>
                            </wps:spPr>
                            <wps:txbx>
                              <w:txbxContent>
                                <w:p w14:paraId="007C78C0" w14:textId="77777777" w:rsidR="00196A6E" w:rsidRPr="00AE246D" w:rsidRDefault="00196A6E" w:rsidP="00196A6E">
                                  <w:pPr>
                                    <w:pStyle w:val="Caption"/>
                                    <w:rPr>
                                      <w:rFonts w:ascii="CMR10" w:hAnsi="CMR10" w:cs="CMR10"/>
                                      <w:noProof/>
                                    </w:rPr>
                                  </w:pPr>
                                  <w: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35" name="Text Box 35"/>
                        <wps:cNvSpPr txBox="1"/>
                        <wps:spPr>
                          <a:xfrm>
                            <a:off x="10045" y="3466465"/>
                            <a:ext cx="5555615" cy="287655"/>
                          </a:xfrm>
                          <a:prstGeom prst="rect">
                            <a:avLst/>
                          </a:prstGeom>
                          <a:solidFill>
                            <a:prstClr val="white"/>
                          </a:solidFill>
                          <a:ln>
                            <a:noFill/>
                          </a:ln>
                          <a:effectLst/>
                        </wps:spPr>
                        <wps:txbx>
                          <w:txbxContent>
                            <w:p w14:paraId="42310E27" w14:textId="77777777" w:rsidR="00196A6E" w:rsidRPr="001F3C5C" w:rsidRDefault="00196A6E" w:rsidP="00196A6E">
                              <w:pPr>
                                <w:pStyle w:val="Caption"/>
                                <w:rPr>
                                  <w:rFonts w:ascii="CMR10" w:hAnsi="CMR10" w:cs="CMR10"/>
                                  <w:noProof/>
                                </w:rPr>
                              </w:pPr>
                              <w:bookmarkStart w:id="0" w:name="_Ref367970333"/>
                              <w:r>
                                <w:t xml:space="preserve">Figure </w:t>
                              </w:r>
                              <w:fldSimple w:instr=" SEQ Figure \* ARABIC ">
                                <w:r>
                                  <w:rPr>
                                    <w:noProof/>
                                  </w:rPr>
                                  <w:t>1</w:t>
                                </w:r>
                              </w:fldSimple>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5B11FB5C" id="Group 76" o:spid="_x0000_s1026" alt="Opening the Idle program on windows" style="width:438.75pt;height:295.6pt;mso-position-horizontal-relative:char;mso-position-vertical-relative:line" coordsize="55719,37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">
                <v:group id="Group 75" o:spid="_x0000_s1027" style="position:absolute;width:55719;height:34711" coordsize="55719,34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4" o:spid="_x0000_s1028" style="position:absolute;width:24085;height:34711" coordsize="24085,34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9" type="#_x0000_t75" style="position:absolute;width:24047;height:31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">
                      <v:imagedata r:id="rId10" o:title=""/>
                      <v:shadow on="t" color="black" opacity="26214f" origin="-.5,-.5" offset=".74836mm,.74836mm"/>
                    </v:shape>
                    <v:shapetype id="_x0000_t202" coordsize="21600,21600" o:spt="202" path="m,l,21600r21600,l21600,xe">
                      <v:stroke joinstyle="miter"/>
                      <v:path gradientshapeok="t" o:connecttype="rect"/>
                    </v:shapetype>
                    <v:shape id="Text Box 26" o:spid="_x0000_s1030" type="#_x0000_t202" style="position:absolute;top:32154;width:24085;height:2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290D5B83" w14:textId="77777777" w:rsidR="00196A6E" w:rsidRPr="00BA1DAE" w:rsidRDefault="00196A6E" w:rsidP="00196A6E">
                            <w:pPr>
                              <w:pStyle w:val="Caption"/>
                              <w:rPr>
                                <w:rFonts w:ascii="CMR10" w:hAnsi="CMR10" w:cs="CMR10"/>
                                <w:noProof/>
                              </w:rPr>
                            </w:pPr>
                            <w:r>
                              <w:t>(a)</w:t>
                            </w:r>
                          </w:p>
                        </w:txbxContent>
                      </v:textbox>
                    </v:shape>
                  </v:group>
                  <v:group id="Group 16" o:spid="_x0000_s1031" style="position:absolute;left:25824;top:18790;width:29895;height:15921" coordsize="29895,1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25" o:spid="_x0000_s1032" type="#_x0000_t75" style="position:absolute;width:29889;height:12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">
                      <v:imagedata r:id="rId11" o:title=""/>
                      <v:shadow on="t" color="black" opacity="26214f" origin="-.5,-.5" offset=".74836mm,.74836mm"/>
                    </v:shape>
                    <v:shape id="Text Box 29" o:spid="_x0000_s1033" type="#_x0000_t202" style="position:absolute;top:13364;width:29895;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007C78C0" w14:textId="77777777" w:rsidR="00196A6E" w:rsidRPr="00AE246D" w:rsidRDefault="00196A6E" w:rsidP="00196A6E">
                            <w:pPr>
                              <w:pStyle w:val="Caption"/>
                              <w:rPr>
                                <w:rFonts w:ascii="CMR10" w:hAnsi="CMR10" w:cs="CMR10"/>
                                <w:noProof/>
                              </w:rPr>
                            </w:pPr>
                            <w:r>
                              <w:t>(b)</w:t>
                            </w:r>
                          </w:p>
                        </w:txbxContent>
                      </v:textbox>
                    </v:shape>
                  </v:group>
                </v:group>
                <v:shape id="Text Box 35" o:spid="_x0000_s1034" type="#_x0000_t202" style="position:absolute;left:100;top:34664;width:5555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42310E27" w14:textId="77777777" w:rsidR="00196A6E" w:rsidRPr="001F3C5C" w:rsidRDefault="00196A6E" w:rsidP="00196A6E">
                        <w:pPr>
                          <w:pStyle w:val="Caption"/>
                          <w:rPr>
                            <w:rFonts w:ascii="CMR10" w:hAnsi="CMR10" w:cs="CMR10"/>
                            <w:noProof/>
                          </w:rPr>
                        </w:pPr>
                        <w:bookmarkStart w:id="1" w:name="_Ref367970333"/>
                        <w:r>
                          <w:t xml:space="preserve">Figure </w:t>
                        </w:r>
                        <w:r>
                          <w:fldChar w:fldCharType="begin"/>
                        </w:r>
                        <w:r>
                          <w:instrText xml:space="preserve"> SEQ Figure \* ARABIC </w:instrText>
                        </w:r>
                        <w:r>
                          <w:fldChar w:fldCharType="separate"/>
                        </w:r>
                        <w:r>
                          <w:rPr>
                            <w:noProof/>
                          </w:rPr>
                          <w:t>1</w:t>
                        </w:r>
                        <w:r>
                          <w:rPr>
                            <w:noProof/>
                          </w:rPr>
                          <w:fldChar w:fldCharType="end"/>
                        </w:r>
                        <w:bookmarkEnd w:id="1"/>
                      </w:p>
                    </w:txbxContent>
                  </v:textbox>
                </v:shape>
                <w10:anchorlock/>
              </v:group>
            </w:pict>
          </mc:Fallback>
        </mc:AlternateContent>
      </w:r>
    </w:p>
    <w:p w14:paraId="2126660D" w14:textId="63D67B12" w:rsidR="00624BCC" w:rsidRDefault="00024BC7" w:rsidP="000B1439">
      <w:pPr>
        <w:pStyle w:val="Heading1"/>
      </w:pPr>
      <w:r>
        <w:rPr>
          <w:rFonts w:ascii="CMR10" w:hAnsi="CMR10" w:cs="CMR10"/>
          <w:noProof/>
          <w:sz w:val="22"/>
          <w:szCs w:val="22"/>
        </w:rPr>
        <w:lastRenderedPageBreak/>
        <mc:AlternateContent>
          <mc:Choice Requires="wpg">
            <w:drawing>
              <wp:anchor distT="0" distB="0" distL="114300" distR="114300" simplePos="0" relativeHeight="251628544" behindDoc="0" locked="0" layoutInCell="1" allowOverlap="1" wp14:anchorId="31BCDEF7" wp14:editId="0B48D7F3">
                <wp:simplePos x="0" y="0"/>
                <wp:positionH relativeFrom="column">
                  <wp:posOffset>4913630</wp:posOffset>
                </wp:positionH>
                <wp:positionV relativeFrom="paragraph">
                  <wp:posOffset>60325</wp:posOffset>
                </wp:positionV>
                <wp:extent cx="1342390" cy="2901315"/>
                <wp:effectExtent l="57150" t="57150" r="86360" b="0"/>
                <wp:wrapSquare wrapText="bothSides"/>
                <wp:docPr id="36" name="Group 36" descr="Series of Python expression in a Python shell. The expressions are using the addition, subtraction and multiplication operators."/>
                <wp:cNvGraphicFramePr/>
                <a:graphic xmlns:a="http://schemas.openxmlformats.org/drawingml/2006/main">
                  <a:graphicData uri="http://schemas.microsoft.com/office/word/2010/wordprocessingGroup">
                    <wpg:wgp>
                      <wpg:cNvGrpSpPr/>
                      <wpg:grpSpPr>
                        <a:xfrm>
                          <a:off x="0" y="0"/>
                          <a:ext cx="1342390" cy="2901315"/>
                          <a:chOff x="0" y="0"/>
                          <a:chExt cx="1342390" cy="2901459"/>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328468" cy="2613804"/>
                          </a:xfrm>
                          <a:prstGeom prst="rect">
                            <a:avLst/>
                          </a:prstGeom>
                          <a:ln>
                            <a:solidFill>
                              <a:schemeClr val="bg1">
                                <a:lumMod val="75000"/>
                              </a:schemeClr>
                            </a:solidFill>
                          </a:ln>
                          <a:effectLst>
                            <a:outerShdw blurRad="50800" dist="38100" dir="2700000" algn="tl" rotWithShape="0">
                              <a:prstClr val="black">
                                <a:alpha val="40000"/>
                              </a:prstClr>
                            </a:outerShdw>
                          </a:effectLst>
                        </pic:spPr>
                      </pic:pic>
                      <wps:wsp>
                        <wps:cNvPr id="33" name="Text Box 33"/>
                        <wps:cNvSpPr txBox="1"/>
                        <wps:spPr>
                          <a:xfrm>
                            <a:off x="0" y="2613790"/>
                            <a:ext cx="1342390" cy="287669"/>
                          </a:xfrm>
                          <a:prstGeom prst="rect">
                            <a:avLst/>
                          </a:prstGeom>
                          <a:solidFill>
                            <a:prstClr val="white"/>
                          </a:solidFill>
                          <a:ln>
                            <a:noFill/>
                          </a:ln>
                          <a:effectLst/>
                        </wps:spPr>
                        <wps:txbx>
                          <w:txbxContent>
                            <w:p w14:paraId="76315718" w14:textId="20B28AA1" w:rsidR="000B1439" w:rsidRPr="002E50A4" w:rsidRDefault="000B1439" w:rsidP="000B1439">
                              <w:pPr>
                                <w:pStyle w:val="Caption"/>
                                <w:rPr>
                                  <w:rFonts w:ascii="CMR10" w:hAnsi="CMR10" w:cs="CMR10"/>
                                  <w:noProof/>
                                </w:rPr>
                              </w:pPr>
                              <w:bookmarkStart w:id="1" w:name="_Ref367970184"/>
                              <w:r>
                                <w:t xml:space="preserve">Figure </w:t>
                              </w:r>
                              <w:fldSimple w:instr=" SEQ Figure \* ARABIC ">
                                <w:r w:rsidR="00F7352A">
                                  <w:rPr>
                                    <w:noProof/>
                                  </w:rPr>
                                  <w:t>2</w:t>
                                </w:r>
                              </w:fldSimple>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1BCDEF7" id="Group 36" o:spid="_x0000_s1035" alt="Series of Python expression in a Python shell. The expressions are using the addition, subtraction and multiplication operators." style="position:absolute;left:0;text-align:left;margin-left:386.9pt;margin-top:4.75pt;width:105.7pt;height:228.45pt;z-index:251628544;mso-position-horizontal-relative:text;mso-position-vertical-relative:text" coordsize="13423,290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">
                <v:shape id="Picture 1" o:spid="_x0000_s1036" type="#_x0000_t75" style="position:absolute;width:13284;height:26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" stroked="t" strokecolor="#bfbfbf [2412]">
                  <v:imagedata r:id="rId13" o:title=""/>
                  <v:shadow on="t" color="black" opacity="26214f" origin="-.5,-.5" offset=".74836mm,.74836mm"/>
                  <v:path arrowok="t"/>
                </v:shape>
                <v:shape id="Text Box 33" o:spid="_x0000_s1037" type="#_x0000_t202" style="position:absolute;top:26137;width:13423;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" stroked="f">
                  <v:textbox style="mso-fit-shape-to-text:t" inset="0,0,0,0">
                    <w:txbxContent>
                      <w:p w14:paraId="76315718" w14:textId="20B28AA1" w:rsidR="000B1439" w:rsidRPr="002E50A4" w:rsidRDefault="000B1439" w:rsidP="000B1439">
                        <w:pPr>
                          <w:pStyle w:val="Caption"/>
                          <w:rPr>
                            <w:rFonts w:ascii="CMR10" w:hAnsi="CMR10" w:cs="CMR10"/>
                            <w:noProof/>
                          </w:rPr>
                        </w:pPr>
                        <w:bookmarkStart w:id="3" w:name="_Ref367970184"/>
                        <w:r>
                          <w:t xml:space="preserve">Figure </w:t>
                        </w:r>
                        <w:r w:rsidR="00000000">
                          <w:fldChar w:fldCharType="begin"/>
                        </w:r>
                        <w:r w:rsidR="00000000">
                          <w:instrText xml:space="preserve"> SEQ Figure \* ARABIC </w:instrText>
                        </w:r>
                        <w:r w:rsidR="00000000">
                          <w:fldChar w:fldCharType="separate"/>
                        </w:r>
                        <w:r w:rsidR="00F7352A">
                          <w:rPr>
                            <w:noProof/>
                          </w:rPr>
                          <w:t>2</w:t>
                        </w:r>
                        <w:r w:rsidR="00000000">
                          <w:rPr>
                            <w:noProof/>
                          </w:rPr>
                          <w:fldChar w:fldCharType="end"/>
                        </w:r>
                        <w:bookmarkEnd w:id="3"/>
                      </w:p>
                    </w:txbxContent>
                  </v:textbox>
                </v:shape>
                <w10:wrap type="square"/>
              </v:group>
            </w:pict>
          </mc:Fallback>
        </mc:AlternateContent>
      </w:r>
      <w:r w:rsidR="000B1439">
        <w:t>First lines of code</w:t>
      </w:r>
    </w:p>
    <w:p w14:paraId="5925D1B8" w14:textId="769C84B4" w:rsidR="0096597D" w:rsidRDefault="000B1439" w:rsidP="00296F39">
      <w:r>
        <w:t xml:space="preserve">A Python shell could be considered as a big calculator where we can do calculation using some mathematical expression. The basic element of an expression is a value. In </w:t>
      </w:r>
      <w:r>
        <w:fldChar w:fldCharType="begin"/>
      </w:r>
      <w:r>
        <w:instrText xml:space="preserve"> REF _Ref367970184 \h </w:instrText>
      </w:r>
      <w:r>
        <w:fldChar w:fldCharType="separate"/>
      </w:r>
      <w:r w:rsidR="00F7352A">
        <w:t xml:space="preserve">Figure </w:t>
      </w:r>
      <w:r w:rsidR="00F7352A">
        <w:rPr>
          <w:noProof/>
        </w:rPr>
        <w:t>2</w:t>
      </w:r>
      <w:r>
        <w:fldChar w:fldCharType="end"/>
      </w:r>
      <w:r w:rsidR="005C0FD0">
        <w:t>, the first line of co</w:t>
      </w:r>
      <w:r w:rsidR="00C1259B">
        <w:t>de represents a value, which is a number and has value 1. We can also use known operator</w:t>
      </w:r>
      <w:r w:rsidR="005C0FD0">
        <w:t>s</w:t>
      </w:r>
      <w:r w:rsidR="00C1259B">
        <w:t xml:space="preserve"> such as addition, multiplication, etc. Such combination of operators and operand is known as an expression. Once you have typed an expression and pressed the return key, the expression is </w:t>
      </w:r>
      <w:r w:rsidR="00770819">
        <w:t>evaluated,</w:t>
      </w:r>
      <w:r w:rsidR="00C1259B">
        <w:t xml:space="preserve"> and the result is printed in blue on the line below. </w:t>
      </w:r>
    </w:p>
    <w:p w14:paraId="1AEB673F" w14:textId="40582993" w:rsidR="00024BC7" w:rsidRDefault="00C1259B" w:rsidP="00024BC7">
      <w:r>
        <w:t xml:space="preserve">As you know mathematical operators have rules of precedence, it is the same here.  The use of parenthesis can be used to counteract the rules of precedence between operators as shown in </w:t>
      </w:r>
      <w:r>
        <w:fldChar w:fldCharType="begin"/>
      </w:r>
      <w:r>
        <w:instrText xml:space="preserve"> REF _Ref367970184 \h </w:instrText>
      </w:r>
      <w:r>
        <w:fldChar w:fldCharType="separate"/>
      </w:r>
      <w:r w:rsidR="00F7352A">
        <w:t xml:space="preserve">Figure </w:t>
      </w:r>
      <w:r w:rsidR="00F7352A">
        <w:rPr>
          <w:noProof/>
        </w:rPr>
        <w:t>2</w:t>
      </w:r>
      <w:r>
        <w:fldChar w:fldCharType="end"/>
      </w:r>
      <w:r>
        <w:t>, lines of code 4 and 5.</w:t>
      </w:r>
    </w:p>
    <w:p w14:paraId="53E4A8D6" w14:textId="77777777" w:rsidR="0006638D" w:rsidRDefault="0006638D" w:rsidP="00296F39">
      <w:r>
        <w:rPr>
          <w:noProof/>
        </w:rPr>
        <mc:AlternateContent>
          <mc:Choice Requires="wpg">
            <w:drawing>
              <wp:anchor distT="0" distB="0" distL="114300" distR="114300" simplePos="0" relativeHeight="251649024" behindDoc="0" locked="0" layoutInCell="1" allowOverlap="1" wp14:anchorId="7F24ED67" wp14:editId="049141AC">
                <wp:simplePos x="0" y="0"/>
                <wp:positionH relativeFrom="column">
                  <wp:posOffset>9525</wp:posOffset>
                </wp:positionH>
                <wp:positionV relativeFrom="paragraph">
                  <wp:posOffset>236667</wp:posOffset>
                </wp:positionV>
                <wp:extent cx="1259840" cy="1875156"/>
                <wp:effectExtent l="0" t="57150" r="16510" b="0"/>
                <wp:wrapSquare wrapText="bothSides"/>
                <wp:docPr id="77" name="Group 77" descr="Series of Python expression in a Python shell. The expressions are using the division and integer division operators."/>
                <wp:cNvGraphicFramePr/>
                <a:graphic xmlns:a="http://schemas.openxmlformats.org/drawingml/2006/main">
                  <a:graphicData uri="http://schemas.microsoft.com/office/word/2010/wordprocessingGroup">
                    <wpg:wgp>
                      <wpg:cNvGrpSpPr/>
                      <wpg:grpSpPr>
                        <a:xfrm>
                          <a:off x="0" y="0"/>
                          <a:ext cx="1259840" cy="1875156"/>
                          <a:chOff x="0" y="0"/>
                          <a:chExt cx="1259840" cy="1875296"/>
                        </a:xfrm>
                      </wpg:grpSpPr>
                      <pic:pic xmlns:pic="http://schemas.openxmlformats.org/drawingml/2006/picture">
                        <pic:nvPicPr>
                          <pic:cNvPr id="38" name="Picture 3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70339" y="0"/>
                            <a:ext cx="1115695" cy="1526540"/>
                          </a:xfrm>
                          <a:prstGeom prst="rect">
                            <a:avLst/>
                          </a:prstGeom>
                          <a:ln>
                            <a:solidFill>
                              <a:schemeClr val="bg1">
                                <a:lumMod val="85000"/>
                              </a:schemeClr>
                            </a:solidFill>
                          </a:ln>
                          <a:effectLst>
                            <a:outerShdw blurRad="50800" dist="38100" dir="2700000" algn="tl" rotWithShape="0">
                              <a:prstClr val="black">
                                <a:alpha val="40000"/>
                              </a:prstClr>
                            </a:outerShdw>
                          </a:effectLst>
                        </pic:spPr>
                      </pic:pic>
                      <wps:wsp>
                        <wps:cNvPr id="39" name="Text Box 39"/>
                        <wps:cNvSpPr txBox="1"/>
                        <wps:spPr>
                          <a:xfrm>
                            <a:off x="0" y="1587619"/>
                            <a:ext cx="1259840" cy="287677"/>
                          </a:xfrm>
                          <a:prstGeom prst="rect">
                            <a:avLst/>
                          </a:prstGeom>
                          <a:solidFill>
                            <a:prstClr val="white"/>
                          </a:solidFill>
                          <a:ln>
                            <a:noFill/>
                          </a:ln>
                          <a:effectLst/>
                        </wps:spPr>
                        <wps:txbx>
                          <w:txbxContent>
                            <w:p w14:paraId="087AE52C" w14:textId="5EB1134E" w:rsidR="00024BC7" w:rsidRPr="003D1BCD" w:rsidRDefault="00024BC7" w:rsidP="00024BC7">
                              <w:pPr>
                                <w:pStyle w:val="Caption"/>
                                <w:rPr>
                                  <w:noProof/>
                                  <w:sz w:val="24"/>
                                  <w:szCs w:val="24"/>
                                </w:rPr>
                              </w:pPr>
                              <w:r>
                                <w:t xml:space="preserve">Figure </w:t>
                              </w:r>
                              <w:fldSimple w:instr=" SEQ Figure \* ARABIC ">
                                <w:r w:rsidR="00F7352A">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F24ED67" id="Group 77" o:spid="_x0000_s1038" alt="Series of Python expression in a Python shell. The expressions are using the division and integer division operators." style="position:absolute;left:0;text-align:left;margin-left:.75pt;margin-top:18.65pt;width:99.2pt;height:147.65pt;z-index:251649024;mso-position-horizontal-relative:text;mso-position-vertical-relative:text" coordsize="12598,18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">
                <v:shape id="Picture 38" o:spid="_x0000_s1039" type="#_x0000_t75" style="position:absolute;left:703;width:11157;height:15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" stroked="t" strokecolor="#d8d8d8 [2732]">
                  <v:imagedata r:id="rId15" o:title=""/>
                  <v:shadow on="t" color="black" opacity="26214f" origin="-.5,-.5" offset=".74836mm,.74836mm"/>
                  <v:path arrowok="t"/>
                </v:shape>
                <v:shape id="Text Box 39" o:spid="_x0000_s1040" type="#_x0000_t202" style="position:absolute;top:15876;width:12598;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" stroked="f">
                  <v:textbox style="mso-fit-shape-to-text:t" inset="0,0,0,0">
                    <w:txbxContent>
                      <w:p w14:paraId="087AE52C" w14:textId="5EB1134E" w:rsidR="00024BC7" w:rsidRPr="003D1BCD" w:rsidRDefault="00024BC7" w:rsidP="00024BC7">
                        <w:pPr>
                          <w:pStyle w:val="Caption"/>
                          <w:rPr>
                            <w:noProof/>
                            <w:sz w:val="24"/>
                            <w:szCs w:val="24"/>
                          </w:rPr>
                        </w:pPr>
                        <w:r>
                          <w:t xml:space="preserve">Figure </w:t>
                        </w:r>
                        <w:r w:rsidR="00000000">
                          <w:fldChar w:fldCharType="begin"/>
                        </w:r>
                        <w:r w:rsidR="00000000">
                          <w:instrText xml:space="preserve"> SEQ Figure \* ARABIC </w:instrText>
                        </w:r>
                        <w:r w:rsidR="00000000">
                          <w:fldChar w:fldCharType="separate"/>
                        </w:r>
                        <w:r w:rsidR="00F7352A">
                          <w:rPr>
                            <w:noProof/>
                          </w:rPr>
                          <w:t>3</w:t>
                        </w:r>
                        <w:r w:rsidR="00000000">
                          <w:rPr>
                            <w:noProof/>
                          </w:rPr>
                          <w:fldChar w:fldCharType="end"/>
                        </w:r>
                      </w:p>
                    </w:txbxContent>
                  </v:textbox>
                </v:shape>
                <w10:wrap type="square"/>
              </v:group>
            </w:pict>
          </mc:Fallback>
        </mc:AlternateContent>
      </w:r>
    </w:p>
    <w:p w14:paraId="062E087D" w14:textId="77777777" w:rsidR="0006638D" w:rsidRDefault="0006638D" w:rsidP="00296F39"/>
    <w:p w14:paraId="2F0868B8" w14:textId="77777777" w:rsidR="00451DC8" w:rsidRDefault="00451DC8" w:rsidP="00296F39"/>
    <w:p w14:paraId="70A6355B" w14:textId="77777777" w:rsidR="00624BCC" w:rsidRDefault="00024BC7" w:rsidP="00296F39">
      <w:r>
        <w:t xml:space="preserve">When considering the division operator </w:t>
      </w:r>
      <w:r w:rsidRPr="003962F1">
        <w:rPr>
          <w:rFonts w:ascii="Courier New" w:hAnsi="Courier New" w:cs="Courier New"/>
        </w:rPr>
        <w:t>/</w:t>
      </w:r>
      <w:r w:rsidR="0006638D">
        <w:rPr>
          <w:rFonts w:ascii="Courier New" w:hAnsi="Courier New" w:cs="Courier New"/>
        </w:rPr>
        <w:t>/</w:t>
      </w:r>
      <w:r>
        <w:t xml:space="preserve"> something strange happen. </w:t>
      </w:r>
      <w:r w:rsidRPr="003962F1">
        <w:rPr>
          <w:rFonts w:ascii="Courier New" w:hAnsi="Courier New" w:cs="Courier New"/>
        </w:rPr>
        <w:t>3/</w:t>
      </w:r>
      <w:r w:rsidR="0006638D">
        <w:rPr>
          <w:rFonts w:ascii="Courier New" w:hAnsi="Courier New" w:cs="Courier New"/>
        </w:rPr>
        <w:t>/2</w:t>
      </w:r>
      <w:r>
        <w:t xml:space="preserve"> gives </w:t>
      </w:r>
      <w:r w:rsidRPr="003962F1">
        <w:rPr>
          <w:rFonts w:ascii="Courier New" w:hAnsi="Courier New" w:cs="Courier New"/>
        </w:rPr>
        <w:t>1</w:t>
      </w:r>
      <w:r>
        <w:t>.</w:t>
      </w:r>
      <w:r w:rsidR="001E57BF">
        <w:t xml:space="preserve"> </w:t>
      </w:r>
      <w:r w:rsidR="0006638D">
        <w:t xml:space="preserve">This is called the “integer division” operator. </w:t>
      </w:r>
      <w:r w:rsidR="006B4052">
        <w:t xml:space="preserve">What </w:t>
      </w:r>
      <w:r w:rsidR="0070759F">
        <w:t>are</w:t>
      </w:r>
      <w:r w:rsidR="006B4052">
        <w:t xml:space="preserve"> the result</w:t>
      </w:r>
      <w:r w:rsidR="0070759F">
        <w:t>s</w:t>
      </w:r>
      <w:r w:rsidR="006B4052">
        <w:t xml:space="preserve"> of </w:t>
      </w:r>
      <w:r w:rsidR="006B4052" w:rsidRPr="003962F1">
        <w:rPr>
          <w:rFonts w:ascii="Courier New" w:hAnsi="Courier New" w:cs="Courier New"/>
        </w:rPr>
        <w:t>-3/2</w:t>
      </w:r>
      <w:r w:rsidR="00755703" w:rsidRPr="00D761AF">
        <w:t>,</w:t>
      </w:r>
      <w:r w:rsidR="0070759F">
        <w:t xml:space="preserve"> </w:t>
      </w:r>
      <w:r w:rsidR="0070759F" w:rsidRPr="003962F1">
        <w:rPr>
          <w:rFonts w:ascii="Courier New" w:hAnsi="Courier New" w:cs="Courier New"/>
        </w:rPr>
        <w:t>-3/-2</w:t>
      </w:r>
      <w:r w:rsidR="00755703" w:rsidRPr="00755703">
        <w:t xml:space="preserve"> </w:t>
      </w:r>
      <w:r w:rsidR="00755703">
        <w:t xml:space="preserve">and </w:t>
      </w:r>
      <w:r w:rsidR="00755703" w:rsidRPr="003962F1">
        <w:rPr>
          <w:rFonts w:ascii="Courier New" w:hAnsi="Courier New" w:cs="Courier New"/>
        </w:rPr>
        <w:t>-3</w:t>
      </w:r>
      <w:r w:rsidR="00755703">
        <w:rPr>
          <w:rFonts w:ascii="Courier New" w:hAnsi="Courier New" w:cs="Courier New"/>
        </w:rPr>
        <w:t>.0</w:t>
      </w:r>
      <w:r w:rsidR="00755703" w:rsidRPr="003962F1">
        <w:rPr>
          <w:rFonts w:ascii="Courier New" w:hAnsi="Courier New" w:cs="Courier New"/>
        </w:rPr>
        <w:t>/-2</w:t>
      </w:r>
      <w:r w:rsidR="006B4052">
        <w:t>?</w:t>
      </w:r>
    </w:p>
    <w:p w14:paraId="3359CE15" w14:textId="77777777" w:rsidR="00D761AF" w:rsidRDefault="00D761AF" w:rsidP="00296F39"/>
    <w:p w14:paraId="1743D65F" w14:textId="77777777" w:rsidR="00451DC8" w:rsidRDefault="00451DC8" w:rsidP="00296F39"/>
    <w:p w14:paraId="2083ACB7" w14:textId="77777777" w:rsidR="00451DC8" w:rsidRDefault="00451DC8" w:rsidP="00296F39"/>
    <w:p w14:paraId="7685B6C7" w14:textId="77777777" w:rsidR="002E37D9" w:rsidRDefault="002E37D9" w:rsidP="00296F39">
      <w:r>
        <w:rPr>
          <w:noProof/>
        </w:rPr>
        <mc:AlternateContent>
          <mc:Choice Requires="wpg">
            <w:drawing>
              <wp:anchor distT="0" distB="0" distL="114300" distR="114300" simplePos="0" relativeHeight="251651072" behindDoc="0" locked="0" layoutInCell="1" allowOverlap="1" wp14:anchorId="14D36591" wp14:editId="53912665">
                <wp:simplePos x="0" y="0"/>
                <wp:positionH relativeFrom="column">
                  <wp:posOffset>4920615</wp:posOffset>
                </wp:positionH>
                <wp:positionV relativeFrom="paragraph">
                  <wp:posOffset>124460</wp:posOffset>
                </wp:positionV>
                <wp:extent cx="993140" cy="3167380"/>
                <wp:effectExtent l="57150" t="57150" r="92710" b="0"/>
                <wp:wrapSquare wrapText="largest"/>
                <wp:docPr id="42" name="Group 42" descr="Series of Python expression in a Python shell. The expressions are using the assignment operator."/>
                <wp:cNvGraphicFramePr/>
                <a:graphic xmlns:a="http://schemas.openxmlformats.org/drawingml/2006/main">
                  <a:graphicData uri="http://schemas.microsoft.com/office/word/2010/wordprocessingGroup">
                    <wpg:wgp>
                      <wpg:cNvGrpSpPr/>
                      <wpg:grpSpPr>
                        <a:xfrm>
                          <a:off x="0" y="0"/>
                          <a:ext cx="993140" cy="3167380"/>
                          <a:chOff x="0" y="0"/>
                          <a:chExt cx="992038" cy="3168650"/>
                        </a:xfrm>
                      </wpg:grpSpPr>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8627" y="0"/>
                            <a:ext cx="983411" cy="2829464"/>
                          </a:xfrm>
                          <a:prstGeom prst="rect">
                            <a:avLst/>
                          </a:prstGeom>
                          <a:ln>
                            <a:solidFill>
                              <a:schemeClr val="bg1">
                                <a:lumMod val="75000"/>
                              </a:schemeClr>
                            </a:solidFill>
                          </a:ln>
                          <a:effectLst>
                            <a:outerShdw blurRad="50800" dist="38100" dir="2700000" algn="tl" rotWithShape="0">
                              <a:prstClr val="black">
                                <a:alpha val="40000"/>
                              </a:prstClr>
                            </a:outerShdw>
                          </a:effectLst>
                        </pic:spPr>
                      </pic:pic>
                      <wps:wsp>
                        <wps:cNvPr id="41" name="Text Box 41"/>
                        <wps:cNvSpPr txBox="1"/>
                        <wps:spPr>
                          <a:xfrm>
                            <a:off x="0" y="2880880"/>
                            <a:ext cx="979352" cy="287770"/>
                          </a:xfrm>
                          <a:prstGeom prst="rect">
                            <a:avLst/>
                          </a:prstGeom>
                          <a:solidFill>
                            <a:prstClr val="white"/>
                          </a:solidFill>
                          <a:ln>
                            <a:noFill/>
                          </a:ln>
                          <a:effectLst/>
                        </wps:spPr>
                        <wps:txbx>
                          <w:txbxContent>
                            <w:p w14:paraId="0FA30C15" w14:textId="4BA7BEC0" w:rsidR="00D761AF" w:rsidRPr="005243C5" w:rsidRDefault="00D761AF" w:rsidP="00D761AF">
                              <w:pPr>
                                <w:pStyle w:val="Caption"/>
                                <w:rPr>
                                  <w:rFonts w:ascii="CMR10" w:hAnsi="CMR10" w:cs="CMR10"/>
                                  <w:noProof/>
                                </w:rPr>
                              </w:pPr>
                              <w:bookmarkStart w:id="2" w:name="_Ref367976123"/>
                              <w:r>
                                <w:t xml:space="preserve">Figure </w:t>
                              </w:r>
                              <w:fldSimple w:instr=" SEQ Figure \* ARABIC ">
                                <w:r w:rsidR="00F7352A">
                                  <w:rPr>
                                    <w:noProof/>
                                  </w:rPr>
                                  <w:t>4</w:t>
                                </w:r>
                              </w:fldSimple>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4D36591" id="Group 42" o:spid="_x0000_s1041" alt="Series of Python expression in a Python shell. The expressions are using the assignment operator." style="position:absolute;left:0;text-align:left;margin-left:387.45pt;margin-top:9.8pt;width:78.2pt;height:249.4pt;z-index:251651072;mso-position-horizontal-relative:text;mso-position-vertical-relative:text;mso-width-relative:margin;mso-height-relative:margin" coordsize="9920,31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">
                <v:shape id="Picture 5" o:spid="_x0000_s1042" type="#_x0000_t75" style="position:absolute;left:86;width:9834;height:28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" stroked="t" strokecolor="#bfbfbf [2412]">
                  <v:imagedata r:id="rId17" o:title=""/>
                  <v:shadow on="t" color="black" opacity="26214f" origin="-.5,-.5" offset=".74836mm,.74836mm"/>
                  <v:path arrowok="t"/>
                </v:shape>
                <v:shape id="Text Box 41" o:spid="_x0000_s1043" type="#_x0000_t202" style="position:absolute;top:28808;width:9793;height: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" stroked="f">
                  <v:textbox style="mso-fit-shape-to-text:t" inset="0,0,0,0">
                    <w:txbxContent>
                      <w:p w14:paraId="0FA30C15" w14:textId="4BA7BEC0" w:rsidR="00D761AF" w:rsidRPr="005243C5" w:rsidRDefault="00D761AF" w:rsidP="00D761AF">
                        <w:pPr>
                          <w:pStyle w:val="Caption"/>
                          <w:rPr>
                            <w:rFonts w:ascii="CMR10" w:hAnsi="CMR10" w:cs="CMR10"/>
                            <w:noProof/>
                          </w:rPr>
                        </w:pPr>
                        <w:bookmarkStart w:id="5" w:name="_Ref367976123"/>
                        <w:r>
                          <w:t xml:space="preserve">Figure </w:t>
                        </w:r>
                        <w:r w:rsidR="00000000">
                          <w:fldChar w:fldCharType="begin"/>
                        </w:r>
                        <w:r w:rsidR="00000000">
                          <w:instrText xml:space="preserve"> SEQ Figure \* ARABIC </w:instrText>
                        </w:r>
                        <w:r w:rsidR="00000000">
                          <w:fldChar w:fldCharType="separate"/>
                        </w:r>
                        <w:r w:rsidR="00F7352A">
                          <w:rPr>
                            <w:noProof/>
                          </w:rPr>
                          <w:t>4</w:t>
                        </w:r>
                        <w:r w:rsidR="00000000">
                          <w:rPr>
                            <w:noProof/>
                          </w:rPr>
                          <w:fldChar w:fldCharType="end"/>
                        </w:r>
                        <w:bookmarkEnd w:id="5"/>
                      </w:p>
                    </w:txbxContent>
                  </v:textbox>
                </v:shape>
                <w10:wrap type="square" side="largest"/>
              </v:group>
            </w:pict>
          </mc:Fallback>
        </mc:AlternateContent>
      </w:r>
    </w:p>
    <w:p w14:paraId="02C1E962" w14:textId="4A301C48" w:rsidR="00024BC7" w:rsidRDefault="00074FE0" w:rsidP="00296F39">
      <w:r>
        <w:t>Even old calculators (</w:t>
      </w:r>
      <w:proofErr w:type="gramStart"/>
      <w:r>
        <w:t>e.g.</w:t>
      </w:r>
      <w:proofErr w:type="gramEnd"/>
      <w:r>
        <w:t xml:space="preserve"> when I was still at school) had a way to memorised values that can be reused later. We have the same principle in Python. Such objects are called variables. In </w:t>
      </w:r>
      <w:r>
        <w:fldChar w:fldCharType="begin"/>
      </w:r>
      <w:r>
        <w:instrText xml:space="preserve"> REF _Ref367976123 \h </w:instrText>
      </w:r>
      <w:r>
        <w:fldChar w:fldCharType="separate"/>
      </w:r>
      <w:r w:rsidR="00F7352A">
        <w:t xml:space="preserve">Figure </w:t>
      </w:r>
      <w:r w:rsidR="00F7352A">
        <w:rPr>
          <w:noProof/>
        </w:rPr>
        <w:t>4</w:t>
      </w:r>
      <w:r>
        <w:fldChar w:fldCharType="end"/>
      </w:r>
      <w:r>
        <w:t xml:space="preserve"> we declare a variable </w:t>
      </w:r>
      <w:r w:rsidRPr="00074FE0">
        <w:rPr>
          <w:rFonts w:ascii="Courier New" w:hAnsi="Courier New" w:cs="Courier New"/>
        </w:rPr>
        <w:t>x</w:t>
      </w:r>
      <w:r>
        <w:t xml:space="preserve"> and assign the value </w:t>
      </w:r>
      <w:r w:rsidRPr="00074FE0">
        <w:rPr>
          <w:rFonts w:ascii="Courier New" w:hAnsi="Courier New" w:cs="Courier New"/>
        </w:rPr>
        <w:t>2</w:t>
      </w:r>
      <w:r>
        <w:t xml:space="preserve"> to it. The </w:t>
      </w:r>
      <w:r w:rsidRPr="00074FE0">
        <w:rPr>
          <w:rFonts w:ascii="Courier New" w:hAnsi="Courier New" w:cs="Courier New"/>
        </w:rPr>
        <w:t>=</w:t>
      </w:r>
      <w:r>
        <w:t xml:space="preserve"> sign is called the assignment operator, </w:t>
      </w:r>
      <w:r w:rsidRPr="00074FE0">
        <w:rPr>
          <w:rFonts w:ascii="Courier New" w:hAnsi="Courier New" w:cs="Courier New"/>
        </w:rPr>
        <w:t>x</w:t>
      </w:r>
      <w:r>
        <w:t xml:space="preserve"> is the name of the variable, and </w:t>
      </w:r>
      <w:r w:rsidRPr="00074FE0">
        <w:rPr>
          <w:rFonts w:ascii="Courier New" w:hAnsi="Courier New" w:cs="Courier New"/>
        </w:rPr>
        <w:t>2</w:t>
      </w:r>
      <w:r>
        <w:t xml:space="preserve"> is the value assigned to </w:t>
      </w:r>
      <w:r w:rsidRPr="00074FE0">
        <w:rPr>
          <w:rFonts w:ascii="Courier New" w:hAnsi="Courier New" w:cs="Courier New"/>
        </w:rPr>
        <w:t>x</w:t>
      </w:r>
      <w:r>
        <w:t xml:space="preserve">. Every time we use </w:t>
      </w:r>
      <w:r w:rsidRPr="00074FE0">
        <w:rPr>
          <w:rFonts w:ascii="Courier New" w:hAnsi="Courier New" w:cs="Courier New"/>
        </w:rPr>
        <w:t>x</w:t>
      </w:r>
      <w:r>
        <w:t xml:space="preserve"> it is the same (almost) as using the value </w:t>
      </w:r>
      <w:r w:rsidRPr="00074FE0">
        <w:rPr>
          <w:rFonts w:ascii="Courier New" w:hAnsi="Courier New" w:cs="Courier New"/>
        </w:rPr>
        <w:t>2</w:t>
      </w:r>
      <w:r>
        <w:t>.</w:t>
      </w:r>
      <w:r w:rsidR="00DB36F0">
        <w:t xml:space="preserve"> We can use </w:t>
      </w:r>
      <w:r w:rsidR="00DB36F0" w:rsidRPr="00D00ED2">
        <w:rPr>
          <w:rFonts w:ascii="Courier New" w:hAnsi="Courier New" w:cs="Courier New"/>
        </w:rPr>
        <w:t>x</w:t>
      </w:r>
      <w:r w:rsidR="00DB36F0">
        <w:t xml:space="preserve"> in any expressions, we can have more than one variable</w:t>
      </w:r>
      <w:r w:rsidR="00D00ED2">
        <w:t xml:space="preserve"> (here </w:t>
      </w:r>
      <w:r w:rsidR="00D00ED2" w:rsidRPr="00D00ED2">
        <w:rPr>
          <w:rFonts w:ascii="Courier New" w:hAnsi="Courier New" w:cs="Courier New"/>
        </w:rPr>
        <w:t>x</w:t>
      </w:r>
      <w:r w:rsidR="00D00ED2">
        <w:t xml:space="preserve"> and </w:t>
      </w:r>
      <w:r w:rsidR="00D00ED2" w:rsidRPr="00D00ED2">
        <w:rPr>
          <w:rFonts w:ascii="Courier New" w:hAnsi="Courier New" w:cs="Courier New"/>
        </w:rPr>
        <w:t>y</w:t>
      </w:r>
      <w:r w:rsidR="00D00ED2">
        <w:t>)</w:t>
      </w:r>
      <w:r w:rsidR="00DB36F0">
        <w:t xml:space="preserve">; we can also use several variables in the same expression as shown in </w:t>
      </w:r>
      <w:r w:rsidR="00DB36F0">
        <w:fldChar w:fldCharType="begin"/>
      </w:r>
      <w:r w:rsidR="00DB36F0">
        <w:instrText xml:space="preserve"> REF _Ref367976123 \h </w:instrText>
      </w:r>
      <w:r w:rsidR="00DB36F0">
        <w:fldChar w:fldCharType="separate"/>
      </w:r>
      <w:r w:rsidR="00F7352A">
        <w:t xml:space="preserve">Figure </w:t>
      </w:r>
      <w:r w:rsidR="00F7352A">
        <w:rPr>
          <w:noProof/>
        </w:rPr>
        <w:t>4</w:t>
      </w:r>
      <w:r w:rsidR="00DB36F0">
        <w:fldChar w:fldCharType="end"/>
      </w:r>
      <w:r w:rsidR="00DB36F0">
        <w:t xml:space="preserve">. </w:t>
      </w:r>
      <w:r w:rsidR="00D00ED2">
        <w:t xml:space="preserve">The sixth line of code shows how we can change the value in a variable. From now on, </w:t>
      </w:r>
      <w:r w:rsidR="00D00ED2" w:rsidRPr="00D00ED2">
        <w:rPr>
          <w:rFonts w:ascii="Courier New" w:hAnsi="Courier New" w:cs="Courier New"/>
        </w:rPr>
        <w:t>x</w:t>
      </w:r>
      <w:r w:rsidR="00D00ED2">
        <w:t xml:space="preserve"> has the value </w:t>
      </w:r>
      <w:r w:rsidR="00D00ED2" w:rsidRPr="00D00ED2">
        <w:rPr>
          <w:rFonts w:ascii="Courier New" w:hAnsi="Courier New" w:cs="Courier New"/>
        </w:rPr>
        <w:t>5</w:t>
      </w:r>
      <w:r w:rsidR="00D00ED2">
        <w:t xml:space="preserve"> in memory and do not remember having the value </w:t>
      </w:r>
      <w:r w:rsidR="00D00ED2" w:rsidRPr="00D00ED2">
        <w:rPr>
          <w:rFonts w:ascii="Courier New" w:hAnsi="Courier New" w:cs="Courier New"/>
        </w:rPr>
        <w:t>2</w:t>
      </w:r>
      <w:r w:rsidR="00D00ED2">
        <w:t>.</w:t>
      </w:r>
    </w:p>
    <w:p w14:paraId="6422F618" w14:textId="77777777" w:rsidR="00624BCC" w:rsidRDefault="00624BCC">
      <w:pPr>
        <w:spacing w:line="276" w:lineRule="auto"/>
        <w:jc w:val="left"/>
        <w:rPr>
          <w:rFonts w:ascii="CMR10" w:hAnsi="CMR10" w:cs="CMR10"/>
          <w:sz w:val="22"/>
          <w:szCs w:val="22"/>
        </w:rPr>
      </w:pPr>
    </w:p>
    <w:p w14:paraId="2C47D7FB" w14:textId="77777777" w:rsidR="00624BCC" w:rsidRDefault="00624BCC">
      <w:pPr>
        <w:spacing w:line="276" w:lineRule="auto"/>
        <w:jc w:val="left"/>
        <w:rPr>
          <w:rFonts w:ascii="CMR10" w:hAnsi="CMR10" w:cs="CMR10"/>
          <w:sz w:val="22"/>
          <w:szCs w:val="22"/>
        </w:rPr>
      </w:pPr>
    </w:p>
    <w:p w14:paraId="5B3579D2" w14:textId="77777777" w:rsidR="00624BCC" w:rsidRDefault="00624BCC">
      <w:pPr>
        <w:spacing w:line="276" w:lineRule="auto"/>
        <w:jc w:val="left"/>
        <w:rPr>
          <w:rFonts w:ascii="CMR10" w:hAnsi="CMR10" w:cs="CMR10"/>
          <w:sz w:val="22"/>
          <w:szCs w:val="22"/>
        </w:rPr>
      </w:pPr>
    </w:p>
    <w:p w14:paraId="2D8F4BA0" w14:textId="03B35A5A" w:rsidR="00840291" w:rsidRDefault="00840291">
      <w:pPr>
        <w:spacing w:line="276" w:lineRule="auto"/>
        <w:jc w:val="left"/>
        <w:rPr>
          <w:rFonts w:ascii="CMR10" w:hAnsi="CMR10" w:cs="CMR10"/>
          <w:sz w:val="22"/>
          <w:szCs w:val="22"/>
        </w:rPr>
      </w:pPr>
    </w:p>
    <w:p w14:paraId="1BA1337D" w14:textId="6CDC250F" w:rsidR="00624BCC" w:rsidRDefault="002E37D9" w:rsidP="002E37D9">
      <w:r>
        <w:lastRenderedPageBreak/>
        <w:t xml:space="preserve">Using x and y as name for variables is allowed, however it is not very meaningful. </w:t>
      </w:r>
      <w:r w:rsidR="00A47854">
        <w:t xml:space="preserve">In </w:t>
      </w:r>
      <w:r w:rsidR="00A47854">
        <w:fldChar w:fldCharType="begin"/>
      </w:r>
      <w:r w:rsidR="00A47854">
        <w:instrText xml:space="preserve"> REF _Ref367977519 \h </w:instrText>
      </w:r>
      <w:r w:rsidR="00A47854">
        <w:fldChar w:fldCharType="separate"/>
      </w:r>
      <w:r w:rsidR="00F7352A">
        <w:t xml:space="preserve">Figure </w:t>
      </w:r>
      <w:r w:rsidR="00F7352A">
        <w:rPr>
          <w:noProof/>
        </w:rPr>
        <w:t>5</w:t>
      </w:r>
      <w:r w:rsidR="00A47854">
        <w:fldChar w:fldCharType="end"/>
      </w:r>
      <w:r w:rsidR="00A47854">
        <w:t xml:space="preserve"> the variables name</w:t>
      </w:r>
      <w:r w:rsidR="004F2791">
        <w:t>s</w:t>
      </w:r>
      <w:r w:rsidR="00A47854">
        <w:t xml:space="preserve"> are very explicit and therefore it is not difficult to understand what the aim of the program</w:t>
      </w:r>
      <w:r w:rsidR="00A47854" w:rsidRPr="00A47854">
        <w:t xml:space="preserve"> </w:t>
      </w:r>
      <w:r w:rsidR="00A47854">
        <w:t xml:space="preserve">is. </w:t>
      </w:r>
      <w:r w:rsidR="00582425">
        <w:t>You</w:t>
      </w:r>
      <w:r w:rsidR="00A47854">
        <w:t xml:space="preserve"> are strongly </w:t>
      </w:r>
      <w:r w:rsidR="00582425">
        <w:t>encouraged</w:t>
      </w:r>
      <w:r w:rsidR="00A47854">
        <w:t xml:space="preserve"> to do the same thing. </w:t>
      </w:r>
      <w:r w:rsidR="00582425">
        <w:t xml:space="preserve"> You MUST read the </w:t>
      </w:r>
      <w:r w:rsidR="00582425" w:rsidRPr="00582425">
        <w:t xml:space="preserve">Style Guide for Python Code </w:t>
      </w:r>
      <w:r w:rsidR="00582425">
        <w:t>available at:</w:t>
      </w:r>
      <w:r w:rsidR="00582425">
        <w:tab/>
      </w:r>
      <w:r w:rsidR="00582425">
        <w:br/>
      </w:r>
      <w:hyperlink r:id="rId18" w:history="1">
        <w:r w:rsidR="00582425">
          <w:rPr>
            <w:rStyle w:val="Hyperlink"/>
          </w:rPr>
          <w:t>http://www.python.org/dev/peps/pep-0008/</w:t>
        </w:r>
      </w:hyperlink>
    </w:p>
    <w:p w14:paraId="52562F7A" w14:textId="7590C611" w:rsidR="00435EA3" w:rsidRDefault="00196A6E" w:rsidP="00196A6E">
      <w:pPr>
        <w:jc w:val="center"/>
      </w:pPr>
      <w:r>
        <w:rPr>
          <w:noProof/>
        </w:rPr>
        <mc:AlternateContent>
          <mc:Choice Requires="wpg">
            <w:drawing>
              <wp:inline distT="0" distB="0" distL="0" distR="0" wp14:anchorId="5A5142E1" wp14:editId="4551130D">
                <wp:extent cx="2682240" cy="1207135"/>
                <wp:effectExtent l="57150" t="57150" r="99060" b="0"/>
                <wp:docPr id="44" name="Group 44" descr="Series of Python expression in a Python shell. The expressions assign values to variables using the = operator."/>
                <wp:cNvGraphicFramePr/>
                <a:graphic xmlns:a="http://schemas.openxmlformats.org/drawingml/2006/main">
                  <a:graphicData uri="http://schemas.microsoft.com/office/word/2010/wordprocessingGroup">
                    <wpg:wgp>
                      <wpg:cNvGrpSpPr/>
                      <wpg:grpSpPr>
                        <a:xfrm>
                          <a:off x="0" y="0"/>
                          <a:ext cx="2682240" cy="1207135"/>
                          <a:chOff x="0" y="0"/>
                          <a:chExt cx="2735580" cy="1167130"/>
                        </a:xfrm>
                      </wpg:grpSpPr>
                      <pic:pic xmlns:pic="http://schemas.openxmlformats.org/drawingml/2006/picture">
                        <pic:nvPicPr>
                          <pic:cNvPr id="6"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34573" cy="828136"/>
                          </a:xfrm>
                          <a:prstGeom prst="rect">
                            <a:avLst/>
                          </a:prstGeom>
                          <a:ln>
                            <a:solidFill>
                              <a:schemeClr val="bg1">
                                <a:lumMod val="75000"/>
                              </a:schemeClr>
                            </a:solidFill>
                          </a:ln>
                          <a:effectLst>
                            <a:outerShdw blurRad="50800" dist="38100" dir="2700000" algn="tl" rotWithShape="0">
                              <a:prstClr val="black">
                                <a:alpha val="40000"/>
                              </a:prstClr>
                            </a:outerShdw>
                          </a:effectLst>
                        </pic:spPr>
                      </pic:pic>
                      <wps:wsp>
                        <wps:cNvPr id="43" name="Text Box 43"/>
                        <wps:cNvSpPr txBox="1"/>
                        <wps:spPr>
                          <a:xfrm>
                            <a:off x="0" y="879475"/>
                            <a:ext cx="2735580" cy="287655"/>
                          </a:xfrm>
                          <a:prstGeom prst="rect">
                            <a:avLst/>
                          </a:prstGeom>
                          <a:solidFill>
                            <a:prstClr val="white"/>
                          </a:solidFill>
                          <a:ln>
                            <a:noFill/>
                          </a:ln>
                          <a:effectLst/>
                        </wps:spPr>
                        <wps:txbx>
                          <w:txbxContent>
                            <w:p w14:paraId="65115CAB" w14:textId="2113E91A" w:rsidR="00A47854" w:rsidRPr="00305EC2" w:rsidRDefault="00A47854" w:rsidP="00A47854">
                              <w:pPr>
                                <w:pStyle w:val="Caption"/>
                                <w:rPr>
                                  <w:noProof/>
                                  <w:sz w:val="24"/>
                                  <w:szCs w:val="24"/>
                                </w:rPr>
                              </w:pPr>
                              <w:bookmarkStart w:id="3" w:name="_Ref367977519"/>
                              <w:r>
                                <w:t xml:space="preserve">Figure </w:t>
                              </w:r>
                              <w:fldSimple w:instr=" SEQ Figure \* ARABIC ">
                                <w:r w:rsidR="00F7352A">
                                  <w:rPr>
                                    <w:noProof/>
                                  </w:rPr>
                                  <w:t>5</w:t>
                                </w:r>
                              </w:fldSimple>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5A5142E1" id="Group 44" o:spid="_x0000_s1044" alt="Series of Python expression in a Python shell. The expressions assign values to variables using the = operator." style="width:211.2pt;height:95.05pt;mso-position-horizontal-relative:char;mso-position-vertical-relative:line" coordsize="27355,11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">
                <v:shape id="Picture 6" o:spid="_x0000_s1045" type="#_x0000_t75" style="position:absolute;width:27345;height:8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" stroked="t" strokecolor="#bfbfbf [2412]">
                  <v:imagedata r:id="rId20" o:title=""/>
                  <v:shadow on="t" color="black" opacity="26214f" origin="-.5,-.5" offset=".74836mm,.74836mm"/>
                  <v:path arrowok="t"/>
                </v:shape>
                <v:shape id="Text Box 43" o:spid="_x0000_s1046" type="#_x0000_t202" style="position:absolute;top:8794;width:27355;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5115CAB" w14:textId="2113E91A" w:rsidR="00A47854" w:rsidRPr="00305EC2" w:rsidRDefault="00A47854" w:rsidP="00A47854">
                        <w:pPr>
                          <w:pStyle w:val="Caption"/>
                          <w:rPr>
                            <w:noProof/>
                            <w:sz w:val="24"/>
                            <w:szCs w:val="24"/>
                          </w:rPr>
                        </w:pPr>
                        <w:bookmarkStart w:id="7" w:name="_Ref367977519"/>
                        <w:r>
                          <w:t xml:space="preserve">Figure </w:t>
                        </w:r>
                        <w:r w:rsidR="00000000">
                          <w:fldChar w:fldCharType="begin"/>
                        </w:r>
                        <w:r w:rsidR="00000000">
                          <w:instrText xml:space="preserve"> SEQ Figure \* ARABIC </w:instrText>
                        </w:r>
                        <w:r w:rsidR="00000000">
                          <w:fldChar w:fldCharType="separate"/>
                        </w:r>
                        <w:r w:rsidR="00F7352A">
                          <w:rPr>
                            <w:noProof/>
                          </w:rPr>
                          <w:t>5</w:t>
                        </w:r>
                        <w:r w:rsidR="00000000">
                          <w:rPr>
                            <w:noProof/>
                          </w:rPr>
                          <w:fldChar w:fldCharType="end"/>
                        </w:r>
                        <w:bookmarkEnd w:id="7"/>
                      </w:p>
                    </w:txbxContent>
                  </v:textbox>
                </v:shape>
                <w10:anchorlock/>
              </v:group>
            </w:pict>
          </mc:Fallback>
        </mc:AlternateContent>
      </w:r>
    </w:p>
    <w:p w14:paraId="38291F68" w14:textId="77777777" w:rsidR="00196A6E" w:rsidRDefault="00196A6E" w:rsidP="00196A6E"/>
    <w:p w14:paraId="37704E53" w14:textId="77777777" w:rsidR="003B1C67" w:rsidRDefault="00883F59" w:rsidP="00883F59">
      <w:pPr>
        <w:pStyle w:val="Heading1"/>
      </w:pPr>
      <w:r>
        <w:t>My first error (and probably not the last one)</w:t>
      </w:r>
    </w:p>
    <w:p w14:paraId="6A79975F" w14:textId="064E4098" w:rsidR="008D4517" w:rsidRDefault="00883F59" w:rsidP="002E37D9">
      <w:r>
        <w:t>What happen if I misspell the name of a variable? I will get an error as we are asking the interpreter to use something it does not know. The interpreter will promptly show you i</w:t>
      </w:r>
      <w:r w:rsidR="008D4517">
        <w:t>t</w:t>
      </w:r>
      <w:r>
        <w:t xml:space="preserve">s discontentment in red as shown in </w:t>
      </w:r>
      <w:r>
        <w:fldChar w:fldCharType="begin"/>
      </w:r>
      <w:r>
        <w:instrText xml:space="preserve"> REF _Ref367978821 \h </w:instrText>
      </w:r>
      <w:r>
        <w:fldChar w:fldCharType="separate"/>
      </w:r>
      <w:r w:rsidR="00F7352A">
        <w:t xml:space="preserve">Figure </w:t>
      </w:r>
      <w:r w:rsidR="00F7352A">
        <w:rPr>
          <w:noProof/>
        </w:rPr>
        <w:t>6</w:t>
      </w:r>
      <w:r>
        <w:fldChar w:fldCharType="end"/>
      </w:r>
      <w:r>
        <w:t xml:space="preserve"> . </w:t>
      </w:r>
    </w:p>
    <w:p w14:paraId="498E5CF4" w14:textId="77777777" w:rsidR="00196A6E" w:rsidRDefault="008D4517" w:rsidP="00196A6E">
      <w:pPr>
        <w:jc w:val="center"/>
      </w:pPr>
      <w:r>
        <w:rPr>
          <w:noProof/>
        </w:rPr>
        <mc:AlternateContent>
          <mc:Choice Requires="wpg">
            <w:drawing>
              <wp:inline distT="0" distB="0" distL="0" distR="0" wp14:anchorId="0E396EFA" wp14:editId="13CA6BE5">
                <wp:extent cx="3447415" cy="1414145"/>
                <wp:effectExtent l="57150" t="57150" r="95885" b="0"/>
                <wp:docPr id="48" name="Group 48" descr="Example of an error due to an undefined variable named. In fact the name of a variable was mispelled."/>
                <wp:cNvGraphicFramePr/>
                <a:graphic xmlns:a="http://schemas.openxmlformats.org/drawingml/2006/main">
                  <a:graphicData uri="http://schemas.microsoft.com/office/word/2010/wordprocessingGroup">
                    <wpg:wgp>
                      <wpg:cNvGrpSpPr/>
                      <wpg:grpSpPr>
                        <a:xfrm>
                          <a:off x="0" y="0"/>
                          <a:ext cx="3447415" cy="1414145"/>
                          <a:chOff x="0" y="0"/>
                          <a:chExt cx="3589020" cy="1564005"/>
                        </a:xfrm>
                      </wpg:grpSpPr>
                      <pic:pic xmlns:pic="http://schemas.openxmlformats.org/drawingml/2006/picture">
                        <pic:nvPicPr>
                          <pic:cNvPr id="8"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588589" cy="1207699"/>
                          </a:xfrm>
                          <a:prstGeom prst="rect">
                            <a:avLst/>
                          </a:prstGeom>
                          <a:ln>
                            <a:solidFill>
                              <a:schemeClr val="bg1">
                                <a:lumMod val="75000"/>
                              </a:schemeClr>
                            </a:solidFill>
                          </a:ln>
                          <a:effectLst>
                            <a:outerShdw blurRad="50800" dist="38100" dir="2700000" algn="tl" rotWithShape="0">
                              <a:prstClr val="black">
                                <a:alpha val="40000"/>
                              </a:prstClr>
                            </a:outerShdw>
                          </a:effectLst>
                        </pic:spPr>
                      </pic:pic>
                      <wps:wsp>
                        <wps:cNvPr id="47" name="Text Box 47"/>
                        <wps:cNvSpPr txBox="1"/>
                        <wps:spPr>
                          <a:xfrm>
                            <a:off x="0" y="1276350"/>
                            <a:ext cx="3589020" cy="287655"/>
                          </a:xfrm>
                          <a:prstGeom prst="rect">
                            <a:avLst/>
                          </a:prstGeom>
                          <a:solidFill>
                            <a:prstClr val="white"/>
                          </a:solidFill>
                          <a:ln>
                            <a:noFill/>
                          </a:ln>
                          <a:effectLst/>
                        </wps:spPr>
                        <wps:txbx>
                          <w:txbxContent>
                            <w:p w14:paraId="0077BFF8" w14:textId="039F781C" w:rsidR="003B1C67" w:rsidRPr="00C67D8E" w:rsidRDefault="003B1C67" w:rsidP="003B1C67">
                              <w:pPr>
                                <w:pStyle w:val="Caption"/>
                                <w:rPr>
                                  <w:noProof/>
                                  <w:sz w:val="24"/>
                                  <w:szCs w:val="24"/>
                                </w:rPr>
                              </w:pPr>
                              <w:bookmarkStart w:id="4" w:name="_Ref367978821"/>
                              <w:r>
                                <w:t xml:space="preserve">Figure </w:t>
                              </w:r>
                              <w:fldSimple w:instr=" SEQ Figure \* ARABIC ">
                                <w:r w:rsidR="00F7352A">
                                  <w:rPr>
                                    <w:noProof/>
                                  </w:rPr>
                                  <w:t>6</w:t>
                                </w:r>
                              </w:fldSimple>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E396EFA" id="Group 48" o:spid="_x0000_s1047" alt="Example of an error due to an undefined variable named. In fact the name of a variable was mispelled." style="width:271.45pt;height:111.35pt;mso-position-horizontal-relative:char;mso-position-vertical-relative:line" coordsize="35890,15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">
                <v:shape id="Picture 8" o:spid="_x0000_s1048" type="#_x0000_t75" style="position:absolute;width:35885;height:12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" stroked="t" strokecolor="#bfbfbf [2412]">
                  <v:imagedata r:id="rId22" o:title=""/>
                  <v:shadow on="t" color="black" opacity="26214f" origin="-.5,-.5" offset=".74836mm,.74836mm"/>
                  <v:path arrowok="t"/>
                </v:shape>
                <v:shape id="Text Box 47" o:spid="_x0000_s1049" type="#_x0000_t202" style="position:absolute;top:12763;width:35890;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0077BFF8" w14:textId="039F781C" w:rsidR="003B1C67" w:rsidRPr="00C67D8E" w:rsidRDefault="003B1C67" w:rsidP="003B1C67">
                        <w:pPr>
                          <w:pStyle w:val="Caption"/>
                          <w:rPr>
                            <w:noProof/>
                            <w:sz w:val="24"/>
                            <w:szCs w:val="24"/>
                          </w:rPr>
                        </w:pPr>
                        <w:bookmarkStart w:id="9" w:name="_Ref367978821"/>
                        <w:r>
                          <w:t xml:space="preserve">Figure </w:t>
                        </w:r>
                        <w:r w:rsidR="00000000">
                          <w:fldChar w:fldCharType="begin"/>
                        </w:r>
                        <w:r w:rsidR="00000000">
                          <w:instrText xml:space="preserve"> SEQ Figure \* ARABIC </w:instrText>
                        </w:r>
                        <w:r w:rsidR="00000000">
                          <w:fldChar w:fldCharType="separate"/>
                        </w:r>
                        <w:r w:rsidR="00F7352A">
                          <w:rPr>
                            <w:noProof/>
                          </w:rPr>
                          <w:t>6</w:t>
                        </w:r>
                        <w:r w:rsidR="00000000">
                          <w:rPr>
                            <w:noProof/>
                          </w:rPr>
                          <w:fldChar w:fldCharType="end"/>
                        </w:r>
                        <w:bookmarkEnd w:id="9"/>
                      </w:p>
                    </w:txbxContent>
                  </v:textbox>
                </v:shape>
                <w10:anchorlock/>
              </v:group>
            </w:pict>
          </mc:Fallback>
        </mc:AlternateContent>
      </w:r>
    </w:p>
    <w:p w14:paraId="55B113D1" w14:textId="5799FD11" w:rsidR="008D4517" w:rsidRDefault="00883F59" w:rsidP="002E37D9">
      <w:r>
        <w:t xml:space="preserve">It is very important for you to recognise the type of error and try to fix it. </w:t>
      </w:r>
      <w:r w:rsidR="004F2791">
        <w:t xml:space="preserve">A </w:t>
      </w:r>
      <w:r>
        <w:t xml:space="preserve">Python </w:t>
      </w:r>
      <w:r w:rsidR="004F2791">
        <w:t>interpreter</w:t>
      </w:r>
      <w:r>
        <w:t xml:space="preserve"> tr</w:t>
      </w:r>
      <w:r w:rsidR="004F2791">
        <w:t>ies</w:t>
      </w:r>
      <w:r>
        <w:t xml:space="preserve"> i</w:t>
      </w:r>
      <w:r w:rsidR="005C0FD0">
        <w:t>t</w:t>
      </w:r>
      <w:r>
        <w:t>s best to help you in this task</w:t>
      </w:r>
      <w:r w:rsidR="008D4517">
        <w:t>. Here it points to the line containing an error</w:t>
      </w:r>
      <w:r>
        <w:t xml:space="preserve"> </w:t>
      </w:r>
      <w:r w:rsidR="008D4517">
        <w:t>&lt;bill = ….&gt; followed by the type of error &lt;</w:t>
      </w:r>
      <w:proofErr w:type="spellStart"/>
      <w:proofErr w:type="gramStart"/>
      <w:r w:rsidR="008D4517">
        <w:t>NameError</w:t>
      </w:r>
      <w:proofErr w:type="spellEnd"/>
      <w:r w:rsidR="008D4517">
        <w:t>:…</w:t>
      </w:r>
      <w:proofErr w:type="gramEnd"/>
      <w:r w:rsidR="008D4517">
        <w:t xml:space="preserve">&gt;. </w:t>
      </w:r>
    </w:p>
    <w:p w14:paraId="05521FE2" w14:textId="59B81170" w:rsidR="003B1C67" w:rsidRDefault="008D4517" w:rsidP="002E37D9">
      <w:r>
        <w:t xml:space="preserve">In our case it tells us that </w:t>
      </w:r>
      <w:proofErr w:type="spellStart"/>
      <w:r>
        <w:t>number_cake</w:t>
      </w:r>
      <w:proofErr w:type="spellEnd"/>
      <w:r>
        <w:t xml:space="preserve"> is not defined. </w:t>
      </w:r>
      <w:r w:rsidR="004F2791">
        <w:t>Indeed,</w:t>
      </w:r>
      <w:r>
        <w:t xml:space="preserve"> we misspelled the name of the variable forgetting the ‘s’ at the end. When you encounter an error that you are not familiar </w:t>
      </w:r>
      <w:r w:rsidR="004F2791">
        <w:t>with,</w:t>
      </w:r>
      <w:r>
        <w:t xml:space="preserve"> I encourage you to search an explanation online. If it proves unsuccessful, ask </w:t>
      </w:r>
      <w:r w:rsidR="004F2791">
        <w:t>me</w:t>
      </w:r>
      <w:r>
        <w:t xml:space="preserve"> or one of the PTAs.</w:t>
      </w:r>
    </w:p>
    <w:p w14:paraId="3ED51554" w14:textId="77777777" w:rsidR="00196A6E" w:rsidRDefault="00196A6E" w:rsidP="002E37D9"/>
    <w:p w14:paraId="3A9DC43E" w14:textId="77777777" w:rsidR="003B1C67" w:rsidRDefault="00265B8F" w:rsidP="00265B8F">
      <w:pPr>
        <w:pStyle w:val="Heading1"/>
      </w:pPr>
      <w:r>
        <w:t xml:space="preserve">Another data </w:t>
      </w:r>
      <w:proofErr w:type="gramStart"/>
      <w:r>
        <w:t>type</w:t>
      </w:r>
      <w:proofErr w:type="gramEnd"/>
    </w:p>
    <w:p w14:paraId="6534608B" w14:textId="77777777" w:rsidR="00196A6E" w:rsidRDefault="00840291" w:rsidP="002E37D9">
      <w:r>
        <w:t xml:space="preserve">So </w:t>
      </w:r>
      <w:proofErr w:type="gramStart"/>
      <w:r>
        <w:t>far</w:t>
      </w:r>
      <w:proofErr w:type="gramEnd"/>
      <w:r>
        <w:t xml:space="preserve"> we have seen two types of numbers, does Python have any other type of values? The answer to that question is yes, Python does have quite a few more types. The next one we are going to see represents a series of character to form words or sentences for example.</w:t>
      </w:r>
    </w:p>
    <w:p w14:paraId="46AD8484" w14:textId="377258A5" w:rsidR="00196A6E" w:rsidRDefault="002B12E7" w:rsidP="002E37D9">
      <w:r>
        <w:t xml:space="preserve"> </w:t>
      </w:r>
    </w:p>
    <w:p w14:paraId="41E0DD81" w14:textId="77777777" w:rsidR="00196A6E" w:rsidRDefault="002B12E7" w:rsidP="002E37D9">
      <w:r>
        <w:lastRenderedPageBreak/>
        <w:t xml:space="preserve">Values of this type are called string. </w:t>
      </w:r>
      <w:r>
        <w:fldChar w:fldCharType="begin"/>
      </w:r>
      <w:r>
        <w:instrText xml:space="preserve"> REF _Ref367978322 \h </w:instrText>
      </w:r>
      <w:r>
        <w:fldChar w:fldCharType="separate"/>
      </w:r>
      <w:r w:rsidR="00F7352A">
        <w:t xml:space="preserve">Figure </w:t>
      </w:r>
      <w:r w:rsidR="00F7352A">
        <w:rPr>
          <w:noProof/>
        </w:rPr>
        <w:t>7</w:t>
      </w:r>
      <w:r>
        <w:fldChar w:fldCharType="end"/>
      </w:r>
      <w:r>
        <w:t xml:space="preserve"> shows a string representing a sentence. Python has two ways of representing a string, using single quotes or double quotes.</w:t>
      </w:r>
      <w:r w:rsidR="006A149C">
        <w:t xml:space="preserve"> </w:t>
      </w:r>
    </w:p>
    <w:p w14:paraId="6B5D2173" w14:textId="64C3AD6B" w:rsidR="00196A6E" w:rsidRDefault="00196A6E" w:rsidP="00196A6E">
      <w:pPr>
        <w:jc w:val="center"/>
      </w:pPr>
      <w:r>
        <w:rPr>
          <w:noProof/>
        </w:rPr>
        <mc:AlternateContent>
          <mc:Choice Requires="wpg">
            <w:drawing>
              <wp:inline distT="0" distB="0" distL="0" distR="0" wp14:anchorId="17CD6397" wp14:editId="56A71C1D">
                <wp:extent cx="3387090" cy="1297305"/>
                <wp:effectExtent l="57150" t="57150" r="99060" b="0"/>
                <wp:docPr id="643524344" name="Group 1" descr="The figure shows a string representing a sentence. It also shows the two ways  Python has to represent a string, that is using single quotes or double quotes."/>
                <wp:cNvGraphicFramePr/>
                <a:graphic xmlns:a="http://schemas.openxmlformats.org/drawingml/2006/main">
                  <a:graphicData uri="http://schemas.microsoft.com/office/word/2010/wordprocessingGroup">
                    <wpg:wgp>
                      <wpg:cNvGrpSpPr/>
                      <wpg:grpSpPr>
                        <a:xfrm>
                          <a:off x="0" y="0"/>
                          <a:ext cx="3387090" cy="1297305"/>
                          <a:chOff x="0" y="0"/>
                          <a:chExt cx="3387090" cy="1297305"/>
                        </a:xfrm>
                      </wpg:grpSpPr>
                      <pic:pic xmlns:pic="http://schemas.openxmlformats.org/drawingml/2006/picture">
                        <pic:nvPicPr>
                          <pic:cNvPr id="7" name="Picture 7" descr="Examples of String in python"/>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381375" cy="975360"/>
                          </a:xfrm>
                          <a:prstGeom prst="rect">
                            <a:avLst/>
                          </a:prstGeom>
                          <a:ln>
                            <a:solidFill>
                              <a:schemeClr val="bg1">
                                <a:lumMod val="75000"/>
                              </a:schemeClr>
                            </a:solidFill>
                          </a:ln>
                          <a:effectLst>
                            <a:outerShdw blurRad="50800" dist="38100" dir="2700000" algn="tl" rotWithShape="0">
                              <a:prstClr val="black">
                                <a:alpha val="40000"/>
                              </a:prstClr>
                            </a:outerShdw>
                          </a:effectLst>
                        </pic:spPr>
                      </pic:pic>
                      <wps:wsp>
                        <wps:cNvPr id="45" name="Text Box 45"/>
                        <wps:cNvSpPr txBox="1"/>
                        <wps:spPr>
                          <a:xfrm>
                            <a:off x="0" y="1009650"/>
                            <a:ext cx="3387090" cy="287655"/>
                          </a:xfrm>
                          <a:prstGeom prst="rect">
                            <a:avLst/>
                          </a:prstGeom>
                          <a:solidFill>
                            <a:prstClr val="white"/>
                          </a:solidFill>
                          <a:ln>
                            <a:noFill/>
                          </a:ln>
                          <a:effectLst/>
                        </wps:spPr>
                        <wps:txbx>
                          <w:txbxContent>
                            <w:p w14:paraId="39B37813" w14:textId="77777777" w:rsidR="00196A6E" w:rsidRPr="00F142BF" w:rsidRDefault="00196A6E" w:rsidP="00196A6E">
                              <w:pPr>
                                <w:pStyle w:val="Caption"/>
                                <w:rPr>
                                  <w:noProof/>
                                  <w:sz w:val="24"/>
                                  <w:szCs w:val="24"/>
                                </w:rPr>
                              </w:pPr>
                              <w:bookmarkStart w:id="5" w:name="_Ref367978322"/>
                              <w:r>
                                <w:t xml:space="preserve">Figure </w:t>
                              </w:r>
                              <w:fldSimple w:instr=" SEQ Figure \* ARABIC ">
                                <w:r>
                                  <w:rPr>
                                    <w:noProof/>
                                  </w:rPr>
                                  <w:t>7</w:t>
                                </w:r>
                              </w:fldSimple>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17CD6397" id="Group 1" o:spid="_x0000_s1050" alt="The figure shows a string representing a sentence. It also shows the two ways  Python has to represent a string, that is using single quotes or double quotes." style="width:266.7pt;height:102.15pt;mso-position-horizontal-relative:char;mso-position-vertical-relative:line" coordsize="33870,12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">
                <v:shape id="Picture 7" o:spid="_x0000_s1051" type="#_x0000_t75" alt="Examples of String in python" style="position:absolute;width:33813;height:9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" stroked="t" strokecolor="#bfbfbf [2412]">
                  <v:imagedata r:id="rId24" o:title="Examples of String in python"/>
                  <v:shadow on="t" color="black" opacity="26214f" origin="-.5,-.5" offset=".74836mm,.74836mm"/>
                  <v:path arrowok="t"/>
                </v:shape>
                <v:shape id="Text Box 45" o:spid="_x0000_s1052" type="#_x0000_t202" style="position:absolute;top:10096;width:33870;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" stroked="f">
                  <v:textbox style="mso-fit-shape-to-text:t" inset="0,0,0,0">
                    <w:txbxContent>
                      <w:p w14:paraId="39B37813" w14:textId="77777777" w:rsidR="00196A6E" w:rsidRPr="00F142BF" w:rsidRDefault="00196A6E" w:rsidP="00196A6E">
                        <w:pPr>
                          <w:pStyle w:val="Caption"/>
                          <w:rPr>
                            <w:noProof/>
                            <w:sz w:val="24"/>
                            <w:szCs w:val="24"/>
                          </w:rPr>
                        </w:pPr>
                        <w:bookmarkStart w:id="11" w:name="_Ref367978322"/>
                        <w:r>
                          <w:t xml:space="preserve">Figure </w:t>
                        </w:r>
                        <w:r>
                          <w:fldChar w:fldCharType="begin"/>
                        </w:r>
                        <w:r>
                          <w:instrText xml:space="preserve"> SEQ Figure \* ARABIC </w:instrText>
                        </w:r>
                        <w:r>
                          <w:fldChar w:fldCharType="separate"/>
                        </w:r>
                        <w:r>
                          <w:rPr>
                            <w:noProof/>
                          </w:rPr>
                          <w:t>7</w:t>
                        </w:r>
                        <w:r>
                          <w:rPr>
                            <w:noProof/>
                          </w:rPr>
                          <w:fldChar w:fldCharType="end"/>
                        </w:r>
                        <w:bookmarkEnd w:id="11"/>
                      </w:p>
                    </w:txbxContent>
                  </v:textbox>
                </v:shape>
                <w10:anchorlock/>
              </v:group>
            </w:pict>
          </mc:Fallback>
        </mc:AlternateContent>
      </w:r>
    </w:p>
    <w:p w14:paraId="1665C2AF" w14:textId="58EA61A7" w:rsidR="00196A6E" w:rsidRDefault="005C0FD0" w:rsidP="002E37D9">
      <w:r>
        <w:t>In the same way a</w:t>
      </w:r>
      <w:r w:rsidR="006A149C">
        <w:t>s for numbers, string can be assigned to variables (</w:t>
      </w:r>
      <w:r w:rsidR="006A149C">
        <w:fldChar w:fldCharType="begin"/>
      </w:r>
      <w:r w:rsidR="006A149C">
        <w:instrText xml:space="preserve"> REF _Ref368655623 \h </w:instrText>
      </w:r>
      <w:r w:rsidR="006A149C">
        <w:fldChar w:fldCharType="separate"/>
      </w:r>
      <w:r w:rsidR="00F7352A">
        <w:t xml:space="preserve">Figure </w:t>
      </w:r>
      <w:r w:rsidR="00F7352A">
        <w:rPr>
          <w:noProof/>
        </w:rPr>
        <w:t>8</w:t>
      </w:r>
      <w:r w:rsidR="006A149C">
        <w:fldChar w:fldCharType="end"/>
      </w:r>
      <w:r w:rsidR="006A149C">
        <w:t xml:space="preserve">) and we can use the command </w:t>
      </w:r>
      <w:r w:rsidR="006A149C" w:rsidRPr="006A149C">
        <w:rPr>
          <w:rFonts w:ascii="Courier New" w:hAnsi="Courier New" w:cs="Courier New"/>
        </w:rPr>
        <w:t>print</w:t>
      </w:r>
      <w:r w:rsidR="006A149C">
        <w:t xml:space="preserve"> to print the string value on the console. For </w:t>
      </w:r>
      <w:r w:rsidR="003C59E7">
        <w:t>example,</w:t>
      </w:r>
      <w:r w:rsidR="006A149C">
        <w:t xml:space="preserve"> the statement </w:t>
      </w:r>
      <w:r w:rsidR="006A149C" w:rsidRPr="006A149C">
        <w:rPr>
          <w:rFonts w:ascii="Courier New" w:hAnsi="Courier New" w:cs="Courier New"/>
        </w:rPr>
        <w:t>print</w:t>
      </w:r>
      <w:r w:rsidR="003C59E7">
        <w:rPr>
          <w:rFonts w:ascii="Courier New" w:hAnsi="Courier New" w:cs="Courier New"/>
        </w:rPr>
        <w:t>(</w:t>
      </w:r>
      <w:r w:rsidR="006A149C" w:rsidRPr="006A149C">
        <w:rPr>
          <w:rFonts w:ascii="Courier New" w:hAnsi="Courier New" w:cs="Courier New"/>
        </w:rPr>
        <w:t>words</w:t>
      </w:r>
      <w:r w:rsidR="003C59E7">
        <w:rPr>
          <w:rFonts w:ascii="Courier New" w:hAnsi="Courier New" w:cs="Courier New"/>
        </w:rPr>
        <w:t>)</w:t>
      </w:r>
      <w:r w:rsidR="006A149C">
        <w:t xml:space="preserve"> </w:t>
      </w:r>
      <w:r w:rsidR="004F2791">
        <w:t>displays</w:t>
      </w:r>
      <w:r w:rsidR="006A149C">
        <w:t xml:space="preserve"> the content of the variable words on the console.</w:t>
      </w:r>
    </w:p>
    <w:p w14:paraId="78278CE9" w14:textId="53562B57" w:rsidR="009A1267" w:rsidRDefault="009A1267" w:rsidP="00196A6E">
      <w:pPr>
        <w:jc w:val="center"/>
      </w:pPr>
      <w:r>
        <w:rPr>
          <w:noProof/>
        </w:rPr>
        <mc:AlternateContent>
          <mc:Choice Requires="wpg">
            <w:drawing>
              <wp:inline distT="0" distB="0" distL="0" distR="0" wp14:anchorId="245E35FA" wp14:editId="636F33B3">
                <wp:extent cx="4343400" cy="2176145"/>
                <wp:effectExtent l="57150" t="57150" r="95250" b="0"/>
                <wp:docPr id="78" name="Group 78" descr="Series of Python expression in a Python shell. The expressions are using strings , operators on string and the print function to display the content of a string."/>
                <wp:cNvGraphicFramePr/>
                <a:graphic xmlns:a="http://schemas.openxmlformats.org/drawingml/2006/main">
                  <a:graphicData uri="http://schemas.microsoft.com/office/word/2010/wordprocessingGroup">
                    <wpg:wgp>
                      <wpg:cNvGrpSpPr/>
                      <wpg:grpSpPr>
                        <a:xfrm>
                          <a:off x="0" y="0"/>
                          <a:ext cx="4343400" cy="2176145"/>
                          <a:chOff x="0" y="0"/>
                          <a:chExt cx="4343400" cy="2176145"/>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343400" cy="1778000"/>
                          </a:xfrm>
                          <a:prstGeom prst="rect">
                            <a:avLst/>
                          </a:prstGeom>
                          <a:ln>
                            <a:solidFill>
                              <a:schemeClr val="bg1">
                                <a:lumMod val="75000"/>
                              </a:schemeClr>
                            </a:solidFill>
                          </a:ln>
                          <a:effectLst>
                            <a:outerShdw blurRad="50800" dist="38100" dir="2700000" algn="tl" rotWithShape="0">
                              <a:prstClr val="black">
                                <a:alpha val="40000"/>
                              </a:prstClr>
                            </a:outerShdw>
                          </a:effectLst>
                        </pic:spPr>
                      </pic:pic>
                      <wps:wsp>
                        <wps:cNvPr id="18" name="Text Box 18"/>
                        <wps:cNvSpPr txBox="1"/>
                        <wps:spPr>
                          <a:xfrm>
                            <a:off x="442127" y="1888490"/>
                            <a:ext cx="3509645" cy="287655"/>
                          </a:xfrm>
                          <a:prstGeom prst="rect">
                            <a:avLst/>
                          </a:prstGeom>
                          <a:solidFill>
                            <a:prstClr val="white"/>
                          </a:solidFill>
                          <a:ln>
                            <a:noFill/>
                          </a:ln>
                          <a:effectLst/>
                        </wps:spPr>
                        <wps:txbx>
                          <w:txbxContent>
                            <w:p w14:paraId="06FB8EB2" w14:textId="078C3119" w:rsidR="00265B8F" w:rsidRPr="007F3E3D" w:rsidRDefault="00265B8F" w:rsidP="00265B8F">
                              <w:pPr>
                                <w:pStyle w:val="Caption"/>
                                <w:rPr>
                                  <w:noProof/>
                                  <w:sz w:val="24"/>
                                  <w:szCs w:val="24"/>
                                </w:rPr>
                              </w:pPr>
                              <w:bookmarkStart w:id="6" w:name="_Ref368655623"/>
                              <w:r>
                                <w:t xml:space="preserve">Figure </w:t>
                              </w:r>
                              <w:fldSimple w:instr=" SEQ Figure \* ARABIC ">
                                <w:r w:rsidR="00F7352A">
                                  <w:rPr>
                                    <w:noProof/>
                                  </w:rPr>
                                  <w:t>8</w:t>
                                </w:r>
                              </w:fldSimple>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45E35FA" id="Group 78" o:spid="_x0000_s1053" alt="Series of Python expression in a Python shell. The expressions are using strings , operators on string and the print function to display the content of a string." style="width:342pt;height:171.35pt;mso-position-horizontal-relative:char;mso-position-vertical-relative:line" coordsize="43434,217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">
                <v:shape id="Picture 9" o:spid="_x0000_s1054" type="#_x0000_t75" style="position:absolute;width:43434;height:17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" stroked="t" strokecolor="#bfbfbf [2412]">
                  <v:imagedata r:id="rId26" o:title=""/>
                  <v:shadow on="t" color="black" opacity="26214f" origin="-.5,-.5" offset=".74836mm,.74836mm"/>
                  <v:path arrowok="t"/>
                </v:shape>
                <v:shape id="Text Box 18" o:spid="_x0000_s1055" type="#_x0000_t202" style="position:absolute;left:4421;top:18884;width:350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06FB8EB2" w14:textId="078C3119" w:rsidR="00265B8F" w:rsidRPr="007F3E3D" w:rsidRDefault="00265B8F" w:rsidP="00265B8F">
                        <w:pPr>
                          <w:pStyle w:val="Caption"/>
                          <w:rPr>
                            <w:noProof/>
                            <w:sz w:val="24"/>
                            <w:szCs w:val="24"/>
                          </w:rPr>
                        </w:pPr>
                        <w:bookmarkStart w:id="13" w:name="_Ref368655623"/>
                        <w:r>
                          <w:t xml:space="preserve">Figure </w:t>
                        </w:r>
                        <w:r w:rsidR="00000000">
                          <w:fldChar w:fldCharType="begin"/>
                        </w:r>
                        <w:r w:rsidR="00000000">
                          <w:instrText xml:space="preserve"> SEQ Figure \* ARABIC </w:instrText>
                        </w:r>
                        <w:r w:rsidR="00000000">
                          <w:fldChar w:fldCharType="separate"/>
                        </w:r>
                        <w:r w:rsidR="00F7352A">
                          <w:rPr>
                            <w:noProof/>
                          </w:rPr>
                          <w:t>8</w:t>
                        </w:r>
                        <w:r w:rsidR="00000000">
                          <w:rPr>
                            <w:noProof/>
                          </w:rPr>
                          <w:fldChar w:fldCharType="end"/>
                        </w:r>
                        <w:bookmarkEnd w:id="13"/>
                      </w:p>
                    </w:txbxContent>
                  </v:textbox>
                </v:shape>
                <w10:anchorlock/>
              </v:group>
            </w:pict>
          </mc:Fallback>
        </mc:AlternateContent>
      </w:r>
    </w:p>
    <w:p w14:paraId="53C3FCB6" w14:textId="77777777" w:rsidR="00624BCC" w:rsidRDefault="006A149C" w:rsidP="002E37D9">
      <w:r>
        <w:t xml:space="preserve">To concatenate two strings, </w:t>
      </w:r>
      <w:proofErr w:type="gramStart"/>
      <w:r>
        <w:t>e.g.</w:t>
      </w:r>
      <w:proofErr w:type="gramEnd"/>
      <w:r>
        <w:t xml:space="preserve"> build one string from two substrings, we can use the addition operator +. For example:</w:t>
      </w:r>
    </w:p>
    <w:p w14:paraId="20C2BAF2" w14:textId="77777777" w:rsidR="006A149C" w:rsidRPr="006A149C" w:rsidRDefault="006A149C" w:rsidP="009A1267">
      <w:pPr>
        <w:jc w:val="center"/>
        <w:rPr>
          <w:rFonts w:ascii="Courier New" w:hAnsi="Courier New" w:cs="Courier New"/>
          <w:sz w:val="22"/>
          <w:szCs w:val="22"/>
        </w:rPr>
      </w:pPr>
      <w:proofErr w:type="spellStart"/>
      <w:r w:rsidRPr="006A149C">
        <w:rPr>
          <w:rFonts w:ascii="Courier New" w:hAnsi="Courier New" w:cs="Courier New"/>
          <w:sz w:val="22"/>
          <w:szCs w:val="22"/>
        </w:rPr>
        <w:t>longString</w:t>
      </w:r>
      <w:proofErr w:type="spellEnd"/>
      <w:r w:rsidRPr="006A149C">
        <w:rPr>
          <w:rFonts w:ascii="Courier New" w:hAnsi="Courier New" w:cs="Courier New"/>
          <w:sz w:val="22"/>
          <w:szCs w:val="22"/>
        </w:rPr>
        <w:t xml:space="preserve"> = </w:t>
      </w:r>
      <w:proofErr w:type="spellStart"/>
      <w:r>
        <w:rPr>
          <w:rFonts w:ascii="Courier New" w:hAnsi="Courier New" w:cs="Courier New"/>
          <w:sz w:val="22"/>
          <w:szCs w:val="22"/>
        </w:rPr>
        <w:t>words+s</w:t>
      </w:r>
      <w:r w:rsidRPr="006A149C">
        <w:rPr>
          <w:rFonts w:ascii="Courier New" w:hAnsi="Courier New" w:cs="Courier New"/>
          <w:sz w:val="22"/>
          <w:szCs w:val="22"/>
        </w:rPr>
        <w:t>entence</w:t>
      </w:r>
      <w:proofErr w:type="spellEnd"/>
    </w:p>
    <w:p w14:paraId="698A8DCF" w14:textId="77777777" w:rsidR="006A149C" w:rsidRDefault="006A149C" w:rsidP="002E37D9">
      <w:r>
        <w:t>We can also print several strings in the same statement by separating them with a comma. Note that by doing so a space will be added between the two strings.</w:t>
      </w:r>
    </w:p>
    <w:p w14:paraId="036F2B60" w14:textId="77777777" w:rsidR="00A62763" w:rsidRDefault="00E72786" w:rsidP="00E72786">
      <w:pPr>
        <w:pStyle w:val="Heading1"/>
      </w:pPr>
      <w:r>
        <w:t>More errors</w:t>
      </w:r>
    </w:p>
    <w:p w14:paraId="7F83D813" w14:textId="77777777" w:rsidR="00196A6E" w:rsidRDefault="00E72786" w:rsidP="002E37D9">
      <w:r>
        <w:t xml:space="preserve">You should be careful when declaring strings that you are using the same delimiter at the start and end of the string (first error in </w:t>
      </w:r>
      <w:r>
        <w:fldChar w:fldCharType="begin"/>
      </w:r>
      <w:r>
        <w:instrText xml:space="preserve"> REF _Ref368656221 \h </w:instrText>
      </w:r>
      <w:r>
        <w:fldChar w:fldCharType="separate"/>
      </w:r>
      <w:r w:rsidR="00F7352A">
        <w:t xml:space="preserve">Figure </w:t>
      </w:r>
      <w:r w:rsidR="00F7352A">
        <w:rPr>
          <w:noProof/>
        </w:rPr>
        <w:t>9</w:t>
      </w:r>
      <w:r>
        <w:fldChar w:fldCharType="end"/>
      </w:r>
      <w:r>
        <w:t>).</w:t>
      </w:r>
    </w:p>
    <w:p w14:paraId="67784561" w14:textId="77777777" w:rsidR="00196A6E" w:rsidRDefault="00196A6E" w:rsidP="00196A6E">
      <w:pPr>
        <w:jc w:val="center"/>
      </w:pPr>
      <w:r>
        <w:rPr>
          <w:noProof/>
        </w:rPr>
        <mc:AlternateContent>
          <mc:Choice Requires="wpg">
            <w:drawing>
              <wp:inline distT="0" distB="0" distL="0" distR="0" wp14:anchorId="30257017" wp14:editId="2749DE73">
                <wp:extent cx="4496400" cy="1119600"/>
                <wp:effectExtent l="57150" t="57150" r="95250" b="4445"/>
                <wp:docPr id="56" name="Group 56" descr="Examples of syntax errosr when the single and/or double quotes of a string are not used properly."/>
                <wp:cNvGraphicFramePr/>
                <a:graphic xmlns:a="http://schemas.openxmlformats.org/drawingml/2006/main">
                  <a:graphicData uri="http://schemas.microsoft.com/office/word/2010/wordprocessingGroup">
                    <wpg:wgp>
                      <wpg:cNvGrpSpPr/>
                      <wpg:grpSpPr>
                        <a:xfrm>
                          <a:off x="0" y="0"/>
                          <a:ext cx="4496400" cy="1119600"/>
                          <a:chOff x="0" y="0"/>
                          <a:chExt cx="5731510" cy="1426210"/>
                        </a:xfrm>
                      </wpg:grpSpPr>
                      <pic:pic xmlns:pic="http://schemas.openxmlformats.org/drawingml/2006/picture">
                        <pic:nvPicPr>
                          <pic:cNvPr id="10" name="Picture 1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27940" cy="1078302"/>
                          </a:xfrm>
                          <a:prstGeom prst="rect">
                            <a:avLst/>
                          </a:prstGeom>
                          <a:ln>
                            <a:solidFill>
                              <a:schemeClr val="bg1">
                                <a:lumMod val="75000"/>
                              </a:schemeClr>
                            </a:solidFill>
                          </a:ln>
                          <a:effectLst>
                            <a:outerShdw blurRad="50800" dist="38100" dir="2700000" algn="tl" rotWithShape="0">
                              <a:prstClr val="black">
                                <a:alpha val="40000"/>
                              </a:prstClr>
                            </a:outerShdw>
                          </a:effectLst>
                        </pic:spPr>
                      </pic:pic>
                      <wps:wsp>
                        <wps:cNvPr id="55" name="Text Box 55"/>
                        <wps:cNvSpPr txBox="1"/>
                        <wps:spPr>
                          <a:xfrm>
                            <a:off x="0" y="1138555"/>
                            <a:ext cx="5731510" cy="287655"/>
                          </a:xfrm>
                          <a:prstGeom prst="rect">
                            <a:avLst/>
                          </a:prstGeom>
                          <a:solidFill>
                            <a:prstClr val="white"/>
                          </a:solidFill>
                          <a:ln>
                            <a:noFill/>
                          </a:ln>
                          <a:effectLst/>
                        </wps:spPr>
                        <wps:txbx>
                          <w:txbxContent>
                            <w:p w14:paraId="082C5F3B" w14:textId="77777777" w:rsidR="00196A6E" w:rsidRPr="0087049A" w:rsidRDefault="00196A6E" w:rsidP="00196A6E">
                              <w:pPr>
                                <w:pStyle w:val="Caption"/>
                                <w:rPr>
                                  <w:noProof/>
                                  <w:sz w:val="24"/>
                                  <w:szCs w:val="24"/>
                                </w:rPr>
                              </w:pPr>
                              <w:bookmarkStart w:id="7" w:name="_Ref368656221"/>
                              <w:r>
                                <w:t xml:space="preserve">Figure </w:t>
                              </w:r>
                              <w:fldSimple w:instr=" SEQ Figure \* ARABIC ">
                                <w:r>
                                  <w:rPr>
                                    <w:noProof/>
                                  </w:rPr>
                                  <w:t>9</w:t>
                                </w:r>
                              </w:fldSimple>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0257017" id="Group 56" o:spid="_x0000_s1056" alt="Examples of syntax errosr when the single and/or double quotes of a string are not used properly." style="width:354.05pt;height:88.15pt;mso-position-horizontal-relative:char;mso-position-vertical-relative:line" coordsize="57315,14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">
                <v:shape id="Picture 10" o:spid="_x0000_s1057" type="#_x0000_t75" style="position:absolute;width:57279;height:10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" stroked="t" strokecolor="#bfbfbf [2412]">
                  <v:imagedata r:id="rId28" o:title=""/>
                  <v:shadow on="t" color="black" opacity="26214f" origin="-.5,-.5" offset=".74836mm,.74836mm"/>
                  <v:path arrowok="t"/>
                </v:shape>
                <v:shape id="Text Box 55" o:spid="_x0000_s1058" type="#_x0000_t202" style="position:absolute;top:11385;width:57315;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4GxQAAANsAAAAPAAAAZHJzL2Rvd25yZXYueG1sRI/NasMw&#10;EITvhbyD2EAvJZETc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fP84GxQAAANsAAAAP&#10;AAAAAAAAAAAAAAAAAAcCAABkcnMvZG93bnJldi54bWxQSwUGAAAAAAMAAwC3AAAA+QIAAAAA&#10;" stroked="f">
                  <v:textbox inset="0,0,0,0">
                    <w:txbxContent>
                      <w:p w14:paraId="082C5F3B" w14:textId="77777777" w:rsidR="00196A6E" w:rsidRPr="0087049A" w:rsidRDefault="00196A6E" w:rsidP="00196A6E">
                        <w:pPr>
                          <w:pStyle w:val="Caption"/>
                          <w:rPr>
                            <w:noProof/>
                            <w:sz w:val="24"/>
                            <w:szCs w:val="24"/>
                          </w:rPr>
                        </w:pPr>
                        <w:bookmarkStart w:id="15" w:name="_Ref368656221"/>
                        <w:r>
                          <w:t xml:space="preserve">Figure </w:t>
                        </w:r>
                        <w:r>
                          <w:fldChar w:fldCharType="begin"/>
                        </w:r>
                        <w:r>
                          <w:instrText xml:space="preserve"> SEQ Figure \* ARABIC </w:instrText>
                        </w:r>
                        <w:r>
                          <w:fldChar w:fldCharType="separate"/>
                        </w:r>
                        <w:r>
                          <w:rPr>
                            <w:noProof/>
                          </w:rPr>
                          <w:t>9</w:t>
                        </w:r>
                        <w:r>
                          <w:rPr>
                            <w:noProof/>
                          </w:rPr>
                          <w:fldChar w:fldCharType="end"/>
                        </w:r>
                        <w:bookmarkEnd w:id="15"/>
                      </w:p>
                    </w:txbxContent>
                  </v:textbox>
                </v:shape>
                <w10:anchorlock/>
              </v:group>
            </w:pict>
          </mc:Fallback>
        </mc:AlternateContent>
      </w:r>
    </w:p>
    <w:p w14:paraId="5ADFA7F0" w14:textId="0005541B" w:rsidR="00A62763" w:rsidRDefault="00E72786" w:rsidP="002E37D9">
      <w:r>
        <w:lastRenderedPageBreak/>
        <w:t>What about the second error? How can I do if I want to use single quote or double quotes in a string? Look on the web to find the answer.</w:t>
      </w:r>
    </w:p>
    <w:p w14:paraId="513A8684" w14:textId="77777777" w:rsidR="00A62763" w:rsidRDefault="00E72786" w:rsidP="00E72786">
      <w:pPr>
        <w:pStyle w:val="Heading1"/>
      </w:pPr>
      <w:r>
        <w:t>First attempt at a small program</w:t>
      </w:r>
    </w:p>
    <w:p w14:paraId="1B5E1E53" w14:textId="77777777" w:rsidR="00196A6E" w:rsidRDefault="00E72786" w:rsidP="00E72786">
      <w:pPr>
        <w:rPr>
          <w:noProof/>
        </w:rPr>
      </w:pPr>
      <w:r>
        <w:t xml:space="preserve">Let’s try to create a small program that compute a bill for a cake shop. We would like to get the number of cakes, the price of a single cake and then print the total price of the bill. </w:t>
      </w:r>
      <w:r>
        <w:fldChar w:fldCharType="begin"/>
      </w:r>
      <w:r>
        <w:instrText xml:space="preserve"> REF _Ref368656549 \h </w:instrText>
      </w:r>
      <w:r>
        <w:fldChar w:fldCharType="separate"/>
      </w:r>
      <w:r w:rsidR="00F7352A">
        <w:t xml:space="preserve">Figure </w:t>
      </w:r>
      <w:r w:rsidR="00F7352A">
        <w:rPr>
          <w:noProof/>
        </w:rPr>
        <w:t>10</w:t>
      </w:r>
      <w:r>
        <w:fldChar w:fldCharType="end"/>
      </w:r>
      <w:r>
        <w:t xml:space="preserve"> shows such a small program where the number of </w:t>
      </w:r>
      <w:r w:rsidR="003C59E7">
        <w:t>cakes</w:t>
      </w:r>
      <w:r>
        <w:t xml:space="preserve"> is four.</w:t>
      </w:r>
    </w:p>
    <w:p w14:paraId="4D47581C" w14:textId="3AB3B61C" w:rsidR="00E72786" w:rsidRDefault="00196A6E" w:rsidP="00196A6E">
      <w:pPr>
        <w:jc w:val="center"/>
        <w:rPr>
          <w:noProof/>
        </w:rPr>
      </w:pPr>
      <w:r>
        <w:rPr>
          <w:noProof/>
        </w:rPr>
        <mc:AlternateContent>
          <mc:Choice Requires="wpg">
            <w:drawing>
              <wp:inline distT="0" distB="0" distL="0" distR="0" wp14:anchorId="39CE8320" wp14:editId="42893BB7">
                <wp:extent cx="4791600" cy="1034210"/>
                <wp:effectExtent l="0" t="57150" r="9525" b="0"/>
                <wp:docPr id="79" name="Group 79" descr="Example of a simple program written on a Python shell."/>
                <wp:cNvGraphicFramePr/>
                <a:graphic xmlns:a="http://schemas.openxmlformats.org/drawingml/2006/main">
                  <a:graphicData uri="http://schemas.microsoft.com/office/word/2010/wordprocessingGroup">
                    <wpg:wgp>
                      <wpg:cNvGrpSpPr/>
                      <wpg:grpSpPr>
                        <a:xfrm>
                          <a:off x="0" y="0"/>
                          <a:ext cx="4791600" cy="1034210"/>
                          <a:chOff x="0" y="0"/>
                          <a:chExt cx="4791600" cy="1034210"/>
                        </a:xfrm>
                      </wpg:grpSpPr>
                      <pic:pic xmlns:pic="http://schemas.openxmlformats.org/drawingml/2006/picture">
                        <pic:nvPicPr>
                          <pic:cNvPr id="11" name="Picture 1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200967" y="0"/>
                            <a:ext cx="4392930" cy="742315"/>
                          </a:xfrm>
                          <a:prstGeom prst="rect">
                            <a:avLst/>
                          </a:prstGeom>
                          <a:ln>
                            <a:solidFill>
                              <a:schemeClr val="bg1">
                                <a:lumMod val="75000"/>
                              </a:schemeClr>
                            </a:solidFill>
                          </a:ln>
                          <a:effectLst>
                            <a:outerShdw blurRad="50800" dist="38100" dir="2700000" algn="tl" rotWithShape="0">
                              <a:prstClr val="black">
                                <a:alpha val="40000"/>
                              </a:prstClr>
                            </a:outerShdw>
                          </a:effectLst>
                        </pic:spPr>
                      </pic:pic>
                      <wps:wsp>
                        <wps:cNvPr id="57" name="Text Box 57"/>
                        <wps:cNvSpPr txBox="1"/>
                        <wps:spPr>
                          <a:xfrm>
                            <a:off x="0" y="793820"/>
                            <a:ext cx="4791600" cy="240390"/>
                          </a:xfrm>
                          <a:prstGeom prst="rect">
                            <a:avLst/>
                          </a:prstGeom>
                          <a:solidFill>
                            <a:prstClr val="white"/>
                          </a:solidFill>
                          <a:ln>
                            <a:noFill/>
                          </a:ln>
                          <a:effectLst/>
                        </wps:spPr>
                        <wps:txbx>
                          <w:txbxContent>
                            <w:p w14:paraId="430B8438" w14:textId="77777777" w:rsidR="00196A6E" w:rsidRPr="0093200E" w:rsidRDefault="00196A6E" w:rsidP="00196A6E">
                              <w:pPr>
                                <w:pStyle w:val="Caption"/>
                                <w:rPr>
                                  <w:noProof/>
                                  <w:sz w:val="24"/>
                                  <w:szCs w:val="24"/>
                                </w:rPr>
                              </w:pPr>
                              <w:bookmarkStart w:id="8" w:name="_Ref368656549"/>
                              <w:r>
                                <w:t xml:space="preserve">Figure </w:t>
                              </w:r>
                              <w:fldSimple w:instr=" SEQ Figure \* ARABIC ">
                                <w:r>
                                  <w:rPr>
                                    <w:noProof/>
                                  </w:rPr>
                                  <w:t>10</w:t>
                                </w:r>
                              </w:fldSimple>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9CE8320" id="Group 79" o:spid="_x0000_s1059" alt="Example of a simple program written on a Python shell." style="width:377.3pt;height:81.45pt;mso-position-horizontal-relative:char;mso-position-vertical-relative:line" coordsize="47916,10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">
                <v:shape id="Picture 11" o:spid="_x0000_s1060" type="#_x0000_t75" style="position:absolute;left:2009;width:43929;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" stroked="t" strokecolor="#bfbfbf [2412]">
                  <v:imagedata r:id="rId30" o:title=""/>
                  <v:shadow on="t" color="black" opacity="26214f" origin="-.5,-.5" offset=".74836mm,.74836mm"/>
                  <v:path arrowok="t"/>
                </v:shape>
                <v:shape id="Text Box 57" o:spid="_x0000_s1061" type="#_x0000_t202" style="position:absolute;top:7938;width:47916;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XqxQAAANsAAAAPAAAAZHJzL2Rvd25yZXYueG1sRI9Pa8JA&#10;FMTvBb/D8oReim4aqJ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CAofXqxQAAANsAAAAP&#10;AAAAAAAAAAAAAAAAAAcCAABkcnMvZG93bnJldi54bWxQSwUGAAAAAAMAAwC3AAAA+QIAAAAA&#10;" stroked="f">
                  <v:textbox inset="0,0,0,0">
                    <w:txbxContent>
                      <w:p w14:paraId="430B8438" w14:textId="77777777" w:rsidR="00196A6E" w:rsidRPr="0093200E" w:rsidRDefault="00196A6E" w:rsidP="00196A6E">
                        <w:pPr>
                          <w:pStyle w:val="Caption"/>
                          <w:rPr>
                            <w:noProof/>
                            <w:sz w:val="24"/>
                            <w:szCs w:val="24"/>
                          </w:rPr>
                        </w:pPr>
                        <w:bookmarkStart w:id="17" w:name="_Ref368656549"/>
                        <w:r>
                          <w:t xml:space="preserve">Figure </w:t>
                        </w:r>
                        <w:r>
                          <w:fldChar w:fldCharType="begin"/>
                        </w:r>
                        <w:r>
                          <w:instrText xml:space="preserve"> SEQ Figure \* ARABIC </w:instrText>
                        </w:r>
                        <w:r>
                          <w:fldChar w:fldCharType="separate"/>
                        </w:r>
                        <w:r>
                          <w:rPr>
                            <w:noProof/>
                          </w:rPr>
                          <w:t>10</w:t>
                        </w:r>
                        <w:r>
                          <w:rPr>
                            <w:noProof/>
                          </w:rPr>
                          <w:fldChar w:fldCharType="end"/>
                        </w:r>
                        <w:bookmarkEnd w:id="17"/>
                      </w:p>
                    </w:txbxContent>
                  </v:textbox>
                </v:shape>
                <w10:anchorlock/>
              </v:group>
            </w:pict>
          </mc:Fallback>
        </mc:AlternateContent>
      </w:r>
    </w:p>
    <w:p w14:paraId="1F560CD0" w14:textId="77777777" w:rsidR="00196A6E" w:rsidRDefault="00E72786" w:rsidP="002E37D9">
      <w:r>
        <w:t xml:space="preserve">Now if I want to compute a bill for seven </w:t>
      </w:r>
      <w:r w:rsidR="00770819">
        <w:t>cakes,</w:t>
      </w:r>
      <w:r>
        <w:t xml:space="preserve"> I need to rewrite the code </w:t>
      </w:r>
      <w:r w:rsidR="00DF5B23">
        <w:t xml:space="preserve">as </w:t>
      </w:r>
      <w:r>
        <w:t xml:space="preserve">shown in </w:t>
      </w:r>
      <w:r>
        <w:fldChar w:fldCharType="begin"/>
      </w:r>
      <w:r>
        <w:instrText xml:space="preserve"> REF _Ref368656646 \h </w:instrText>
      </w:r>
      <w:r>
        <w:fldChar w:fldCharType="separate"/>
      </w:r>
      <w:r w:rsidR="00F7352A">
        <w:t xml:space="preserve">Figure </w:t>
      </w:r>
      <w:r w:rsidR="00F7352A">
        <w:rPr>
          <w:noProof/>
        </w:rPr>
        <w:t>11</w:t>
      </w:r>
      <w:r>
        <w:fldChar w:fldCharType="end"/>
      </w:r>
      <w:r>
        <w:t>.</w:t>
      </w:r>
      <w:r w:rsidR="00A7679D">
        <w:t xml:space="preserve"> As you can see the only change between the</w:t>
      </w:r>
      <w:r w:rsidR="00DF5B23">
        <w:t xml:space="preserve"> two scripts is the assignment of the value </w:t>
      </w:r>
      <w:r w:rsidR="00DF5B23" w:rsidRPr="00DF5B23">
        <w:rPr>
          <w:rFonts w:ascii="Courier New" w:hAnsi="Courier New" w:cs="Courier New"/>
        </w:rPr>
        <w:t>7</w:t>
      </w:r>
      <w:r w:rsidR="00DF5B23">
        <w:t xml:space="preserve"> to the variable </w:t>
      </w:r>
      <w:proofErr w:type="spellStart"/>
      <w:r w:rsidR="00DF5B23" w:rsidRPr="00DF5B23">
        <w:rPr>
          <w:rFonts w:ascii="Courier New" w:hAnsi="Courier New" w:cs="Courier New"/>
        </w:rPr>
        <w:t>number_cakes</w:t>
      </w:r>
      <w:proofErr w:type="spellEnd"/>
      <w:r w:rsidR="00DF5B23">
        <w:t>.</w:t>
      </w:r>
    </w:p>
    <w:p w14:paraId="450C0210" w14:textId="2EC038F6" w:rsidR="00A62763" w:rsidRDefault="00196A6E" w:rsidP="00196A6E">
      <w:pPr>
        <w:jc w:val="center"/>
      </w:pPr>
      <w:r>
        <w:rPr>
          <w:noProof/>
        </w:rPr>
        <mc:AlternateContent>
          <mc:Choice Requires="wpg">
            <w:drawing>
              <wp:inline distT="0" distB="0" distL="0" distR="0" wp14:anchorId="19275CA3" wp14:editId="0B07406C">
                <wp:extent cx="4709795" cy="1017338"/>
                <wp:effectExtent l="0" t="57150" r="0" b="0"/>
                <wp:docPr id="1588221406" name="Group 2" descr="Second implementation of the code to compute the result with a new input of 7 cakes."/>
                <wp:cNvGraphicFramePr/>
                <a:graphic xmlns:a="http://schemas.openxmlformats.org/drawingml/2006/main">
                  <a:graphicData uri="http://schemas.microsoft.com/office/word/2010/wordprocessingGroup">
                    <wpg:wgp>
                      <wpg:cNvGrpSpPr/>
                      <wpg:grpSpPr>
                        <a:xfrm>
                          <a:off x="0" y="0"/>
                          <a:ext cx="4709795" cy="1017338"/>
                          <a:chOff x="0" y="0"/>
                          <a:chExt cx="4709795" cy="1017338"/>
                        </a:xfrm>
                      </wpg:grpSpPr>
                      <pic:pic xmlns:pic="http://schemas.openxmlformats.org/drawingml/2006/picture">
                        <pic:nvPicPr>
                          <pic:cNvPr id="12" name="Picture 12" descr="Example of a simple program written on a Python shell."/>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228600" y="0"/>
                            <a:ext cx="4248150" cy="743585"/>
                          </a:xfrm>
                          <a:prstGeom prst="rect">
                            <a:avLst/>
                          </a:prstGeom>
                          <a:ln>
                            <a:solidFill>
                              <a:schemeClr val="bg1">
                                <a:lumMod val="75000"/>
                              </a:schemeClr>
                            </a:solidFill>
                          </a:ln>
                          <a:effectLst>
                            <a:outerShdw blurRad="50800" dist="38100" dir="2700000" algn="tl" rotWithShape="0">
                              <a:prstClr val="black">
                                <a:alpha val="40000"/>
                              </a:prstClr>
                            </a:outerShdw>
                          </a:effectLst>
                        </pic:spPr>
                      </pic:pic>
                      <wps:wsp>
                        <wps:cNvPr id="59" name="Text Box 59"/>
                        <wps:cNvSpPr txBox="1"/>
                        <wps:spPr>
                          <a:xfrm>
                            <a:off x="0" y="781050"/>
                            <a:ext cx="4709795" cy="236288"/>
                          </a:xfrm>
                          <a:prstGeom prst="rect">
                            <a:avLst/>
                          </a:prstGeom>
                          <a:solidFill>
                            <a:prstClr val="white"/>
                          </a:solidFill>
                          <a:ln>
                            <a:noFill/>
                          </a:ln>
                          <a:effectLst/>
                        </wps:spPr>
                        <wps:txbx>
                          <w:txbxContent>
                            <w:p w14:paraId="6F08DEF0" w14:textId="77777777" w:rsidR="00196A6E" w:rsidRPr="00A07065" w:rsidRDefault="00196A6E" w:rsidP="00196A6E">
                              <w:pPr>
                                <w:pStyle w:val="Caption"/>
                                <w:rPr>
                                  <w:noProof/>
                                  <w:sz w:val="24"/>
                                  <w:szCs w:val="24"/>
                                </w:rPr>
                              </w:pPr>
                              <w:bookmarkStart w:id="9" w:name="_Ref368656646"/>
                              <w:r>
                                <w:t xml:space="preserve">Figure </w:t>
                              </w:r>
                              <w:fldSimple w:instr=" SEQ Figure \* ARABIC ">
                                <w:r>
                                  <w:rPr>
                                    <w:noProof/>
                                  </w:rPr>
                                  <w:t>11</w:t>
                                </w:r>
                              </w:fldSimple>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19275CA3" id="Group 2" o:spid="_x0000_s1062" alt="Second implementation of the code to compute the result with a new input of 7 cakes." style="width:370.85pt;height:80.1pt;mso-position-horizontal-relative:char;mso-position-vertical-relative:line" coordsize="47097,10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">
                <v:shape id="Picture 12" o:spid="_x0000_s1063" type="#_x0000_t75" alt="Example of a simple program written on a Python shell." style="position:absolute;left:2286;width:42481;height:7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" stroked="t" strokecolor="#bfbfbf [2412]">
                  <v:imagedata r:id="rId32" o:title="Example of a simple program written on a Python shell"/>
                  <v:shadow on="t" color="black" opacity="26214f" origin="-.5,-.5" offset=".74836mm,.74836mm"/>
                  <v:path arrowok="t"/>
                </v:shape>
                <v:shape id="Text Box 59" o:spid="_x0000_s1064" type="#_x0000_t202" style="position:absolute;top:7810;width:47097;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6F08DEF0" w14:textId="77777777" w:rsidR="00196A6E" w:rsidRPr="00A07065" w:rsidRDefault="00196A6E" w:rsidP="00196A6E">
                        <w:pPr>
                          <w:pStyle w:val="Caption"/>
                          <w:rPr>
                            <w:noProof/>
                            <w:sz w:val="24"/>
                            <w:szCs w:val="24"/>
                          </w:rPr>
                        </w:pPr>
                        <w:bookmarkStart w:id="19" w:name="_Ref368656646"/>
                        <w:r>
                          <w:t xml:space="preserve">Figure </w:t>
                        </w:r>
                        <w:r>
                          <w:fldChar w:fldCharType="begin"/>
                        </w:r>
                        <w:r>
                          <w:instrText xml:space="preserve"> SEQ Figure \* ARABIC </w:instrText>
                        </w:r>
                        <w:r>
                          <w:fldChar w:fldCharType="separate"/>
                        </w:r>
                        <w:r>
                          <w:rPr>
                            <w:noProof/>
                          </w:rPr>
                          <w:t>11</w:t>
                        </w:r>
                        <w:r>
                          <w:rPr>
                            <w:noProof/>
                          </w:rPr>
                          <w:fldChar w:fldCharType="end"/>
                        </w:r>
                        <w:bookmarkEnd w:id="19"/>
                      </w:p>
                    </w:txbxContent>
                  </v:textbox>
                </v:shape>
                <w10:anchorlock/>
              </v:group>
            </w:pict>
          </mc:Fallback>
        </mc:AlternateContent>
      </w:r>
    </w:p>
    <w:p w14:paraId="78B7FC1F" w14:textId="27984577" w:rsidR="00A62763" w:rsidRDefault="00DF5B23" w:rsidP="002E37D9">
      <w:r>
        <w:t xml:space="preserve">And if I want to do that again I will have to retype everything one more time. This is clearly not efficient. What can I do to change that? This is the subject of the next </w:t>
      </w:r>
      <w:r w:rsidR="00770819">
        <w:t>practical sheet on “How to create a module</w:t>
      </w:r>
      <w:r w:rsidR="004F2791">
        <w:t>?</w:t>
      </w:r>
      <w:r w:rsidR="00770819">
        <w:t>”</w:t>
      </w:r>
      <w:r>
        <w:t>.</w:t>
      </w:r>
    </w:p>
    <w:sectPr w:rsidR="00A62763" w:rsidSect="00132847">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AAB9" w14:textId="77777777" w:rsidR="009F4869" w:rsidRDefault="009F4869" w:rsidP="00B52B8F">
      <w:pPr>
        <w:spacing w:after="0"/>
      </w:pPr>
      <w:r>
        <w:separator/>
      </w:r>
    </w:p>
  </w:endnote>
  <w:endnote w:type="continuationSeparator" w:id="0">
    <w:p w14:paraId="03DD50AF" w14:textId="77777777" w:rsidR="009F4869" w:rsidRDefault="009F4869"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MS Gothic"/>
    <w:panose1 w:val="00000000000000000000"/>
    <w:charset w:val="00"/>
    <w:family w:val="swiss"/>
    <w:notTrueType/>
    <w:pitch w:val="default"/>
    <w:sig w:usb0="00000000"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6638" w14:textId="77777777" w:rsidR="00B65811" w:rsidRDefault="00B65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E407" w14:textId="77777777" w:rsidR="004156C4" w:rsidRDefault="004156C4">
    <w:pPr>
      <w:pStyle w:val="Footer"/>
    </w:pPr>
    <w:r>
      <w:tab/>
    </w:r>
    <w:r w:rsidRPr="006E20BF">
      <w:rPr>
        <w:color w:val="404040" w:themeColor="text1" w:themeTint="BF"/>
        <w:spacing w:val="60"/>
      </w:rPr>
      <w:t>Page</w:t>
    </w:r>
    <w:r w:rsidRPr="006E20BF">
      <w:rPr>
        <w:color w:val="404040" w:themeColor="text1" w:themeTint="BF"/>
      </w:rPr>
      <w:t xml:space="preserve"> </w:t>
    </w:r>
    <w:r>
      <w:t xml:space="preserve">| </w:t>
    </w:r>
    <w:r>
      <w:fldChar w:fldCharType="begin"/>
    </w:r>
    <w:r>
      <w:instrText xml:space="preserve"> PAGE   \* MERGEFORMAT </w:instrText>
    </w:r>
    <w:r>
      <w:fldChar w:fldCharType="separate"/>
    </w:r>
    <w:r w:rsidR="004E49EF" w:rsidRPr="004E49EF">
      <w:rPr>
        <w:b/>
        <w:bCs/>
        <w:noProof/>
      </w:rPr>
      <w:t>10</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4475" w14:textId="77777777" w:rsidR="00174A1A" w:rsidRDefault="00174A1A" w:rsidP="00174A1A">
    <w:pPr>
      <w:pStyle w:val="Footer"/>
      <w:jc w:val="center"/>
    </w:pPr>
    <w:r w:rsidRPr="006E20BF">
      <w:rPr>
        <w:color w:val="404040" w:themeColor="text1" w:themeTint="BF"/>
        <w:spacing w:val="60"/>
      </w:rPr>
      <w:t>Page</w:t>
    </w:r>
    <w:r w:rsidRPr="006E20BF">
      <w:rPr>
        <w:color w:val="404040" w:themeColor="text1" w:themeTint="BF"/>
      </w:rPr>
      <w:t xml:space="preserve"> </w:t>
    </w:r>
    <w:r>
      <w:t xml:space="preserve">| </w:t>
    </w:r>
    <w:r>
      <w:fldChar w:fldCharType="begin"/>
    </w:r>
    <w:r>
      <w:instrText xml:space="preserve"> PAGE   \* MERGEFORMAT </w:instrText>
    </w:r>
    <w:r>
      <w:fldChar w:fldCharType="separate"/>
    </w:r>
    <w:r w:rsidR="004E49EF" w:rsidRPr="004E49EF">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BF665" w14:textId="77777777" w:rsidR="009F4869" w:rsidRDefault="009F4869" w:rsidP="00B52B8F">
      <w:pPr>
        <w:spacing w:after="0"/>
      </w:pPr>
      <w:r>
        <w:separator/>
      </w:r>
    </w:p>
  </w:footnote>
  <w:footnote w:type="continuationSeparator" w:id="0">
    <w:p w14:paraId="7B484891" w14:textId="77777777" w:rsidR="009F4869" w:rsidRDefault="009F4869"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47E7C" w14:textId="77777777" w:rsidR="00B65811" w:rsidRDefault="00B658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D690" w14:textId="48AF1AC3"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7812DDD6" wp14:editId="0142DED4">
              <wp:simplePos x="0" y="0"/>
              <wp:positionH relativeFrom="column">
                <wp:posOffset>-600075</wp:posOffset>
              </wp:positionH>
              <wp:positionV relativeFrom="paragraph">
                <wp:posOffset>-144781</wp:posOffset>
              </wp:positionV>
              <wp:extent cx="6941820" cy="523875"/>
              <wp:effectExtent l="0" t="0" r="0" b="9525"/>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tx1">
                          <a:lumMod val="75000"/>
                          <a:lumOff val="2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8AE5B" id="Rectangle 3" o:spid="_x0000_s1026" alt="&quot;&quot;"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" fillcolor="#404040 [2429]"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25278D">
      <w:rPr>
        <w:color w:val="FFFFFF" w:themeColor="background1"/>
      </w:rPr>
      <w:t>SOFTWARE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F346" w14:textId="702214F1"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43ACB50A" wp14:editId="67AD5FD8">
              <wp:simplePos x="0" y="0"/>
              <wp:positionH relativeFrom="column">
                <wp:posOffset>-600075</wp:posOffset>
              </wp:positionH>
              <wp:positionV relativeFrom="paragraph">
                <wp:posOffset>-144780</wp:posOffset>
              </wp:positionV>
              <wp:extent cx="6941820" cy="1381125"/>
              <wp:effectExtent l="0" t="0" r="0" b="952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tx1">
                          <a:lumMod val="75000"/>
                          <a:lumOff val="2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98BA4" id="Rectangle 4" o:spid="_x0000_s1026" alt="&quot;&quot;"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" fillcolor="#404040 [2429]"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25278D">
      <w:rPr>
        <w:color w:val="FFFFFF" w:themeColor="background1"/>
      </w:rPr>
      <w:t>SOFTWARE 1</w:t>
    </w:r>
  </w:p>
  <w:p w14:paraId="7154B2A6"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C8294C"/>
    <w:multiLevelType w:val="hybridMultilevel"/>
    <w:tmpl w:val="186AE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9300AA"/>
    <w:multiLevelType w:val="hybridMultilevel"/>
    <w:tmpl w:val="63868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4B51CAA"/>
    <w:multiLevelType w:val="hybridMultilevel"/>
    <w:tmpl w:val="CE10E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7"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4499958">
    <w:abstractNumId w:val="2"/>
  </w:num>
  <w:num w:numId="2" w16cid:durableId="547376635">
    <w:abstractNumId w:val="17"/>
  </w:num>
  <w:num w:numId="3" w16cid:durableId="480852459">
    <w:abstractNumId w:val="2"/>
  </w:num>
  <w:num w:numId="4" w16cid:durableId="557667080">
    <w:abstractNumId w:val="2"/>
    <w:lvlOverride w:ilvl="0">
      <w:startOverride w:val="1"/>
    </w:lvlOverride>
  </w:num>
  <w:num w:numId="5" w16cid:durableId="1996030711">
    <w:abstractNumId w:val="14"/>
  </w:num>
  <w:num w:numId="6" w16cid:durableId="287666584">
    <w:abstractNumId w:val="20"/>
  </w:num>
  <w:num w:numId="7" w16cid:durableId="1461536452">
    <w:abstractNumId w:val="2"/>
  </w:num>
  <w:num w:numId="8" w16cid:durableId="759570625">
    <w:abstractNumId w:val="2"/>
    <w:lvlOverride w:ilvl="0">
      <w:startOverride w:val="1"/>
    </w:lvlOverride>
  </w:num>
  <w:num w:numId="9" w16cid:durableId="409154229">
    <w:abstractNumId w:val="23"/>
  </w:num>
  <w:num w:numId="10" w16cid:durableId="2073848712">
    <w:abstractNumId w:val="0"/>
  </w:num>
  <w:num w:numId="11" w16cid:durableId="10302221">
    <w:abstractNumId w:val="16"/>
  </w:num>
  <w:num w:numId="12" w16cid:durableId="1315261386">
    <w:abstractNumId w:val="12"/>
  </w:num>
  <w:num w:numId="13" w16cid:durableId="222107720">
    <w:abstractNumId w:val="8"/>
  </w:num>
  <w:num w:numId="14" w16cid:durableId="1369719959">
    <w:abstractNumId w:val="15"/>
  </w:num>
  <w:num w:numId="15" w16cid:durableId="1439056427">
    <w:abstractNumId w:val="22"/>
  </w:num>
  <w:num w:numId="16" w16cid:durableId="298607689">
    <w:abstractNumId w:val="3"/>
  </w:num>
  <w:num w:numId="17" w16cid:durableId="1576747733">
    <w:abstractNumId w:val="7"/>
  </w:num>
  <w:num w:numId="18" w16cid:durableId="972907723">
    <w:abstractNumId w:val="5"/>
  </w:num>
  <w:num w:numId="19" w16cid:durableId="999044663">
    <w:abstractNumId w:val="18"/>
  </w:num>
  <w:num w:numId="20" w16cid:durableId="127674255">
    <w:abstractNumId w:val="25"/>
  </w:num>
  <w:num w:numId="21" w16cid:durableId="2070759552">
    <w:abstractNumId w:val="24"/>
  </w:num>
  <w:num w:numId="22" w16cid:durableId="1578787226">
    <w:abstractNumId w:val="19"/>
  </w:num>
  <w:num w:numId="23" w16cid:durableId="1653557550">
    <w:abstractNumId w:val="9"/>
  </w:num>
  <w:num w:numId="24" w16cid:durableId="1220743780">
    <w:abstractNumId w:val="11"/>
  </w:num>
  <w:num w:numId="25" w16cid:durableId="1034960297">
    <w:abstractNumId w:val="21"/>
  </w:num>
  <w:num w:numId="26" w16cid:durableId="1484467662">
    <w:abstractNumId w:val="1"/>
  </w:num>
  <w:num w:numId="27" w16cid:durableId="802118260">
    <w:abstractNumId w:val="6"/>
  </w:num>
  <w:num w:numId="28" w16cid:durableId="59600611">
    <w:abstractNumId w:val="13"/>
  </w:num>
  <w:num w:numId="29" w16cid:durableId="2007124330">
    <w:abstractNumId w:val="4"/>
  </w:num>
  <w:num w:numId="30" w16cid:durableId="6712958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BCC"/>
    <w:rsid w:val="00003022"/>
    <w:rsid w:val="00022D02"/>
    <w:rsid w:val="00024BC7"/>
    <w:rsid w:val="00027EE6"/>
    <w:rsid w:val="00050496"/>
    <w:rsid w:val="000553F2"/>
    <w:rsid w:val="0006638D"/>
    <w:rsid w:val="00074FE0"/>
    <w:rsid w:val="00076633"/>
    <w:rsid w:val="000865B6"/>
    <w:rsid w:val="00095E6E"/>
    <w:rsid w:val="000B1439"/>
    <w:rsid w:val="000B4E37"/>
    <w:rsid w:val="000B4EB6"/>
    <w:rsid w:val="000C300E"/>
    <w:rsid w:val="000F74B9"/>
    <w:rsid w:val="00117A73"/>
    <w:rsid w:val="001262A4"/>
    <w:rsid w:val="00132847"/>
    <w:rsid w:val="00144152"/>
    <w:rsid w:val="001532B0"/>
    <w:rsid w:val="0016789D"/>
    <w:rsid w:val="00174A1A"/>
    <w:rsid w:val="001860F1"/>
    <w:rsid w:val="00196A6E"/>
    <w:rsid w:val="001A0A2A"/>
    <w:rsid w:val="001C1FA8"/>
    <w:rsid w:val="001C3960"/>
    <w:rsid w:val="001C4C65"/>
    <w:rsid w:val="001E1691"/>
    <w:rsid w:val="001E57BF"/>
    <w:rsid w:val="001F0D13"/>
    <w:rsid w:val="002060CE"/>
    <w:rsid w:val="002071CC"/>
    <w:rsid w:val="00226FB8"/>
    <w:rsid w:val="00244525"/>
    <w:rsid w:val="0025278D"/>
    <w:rsid w:val="002603D9"/>
    <w:rsid w:val="00265B8F"/>
    <w:rsid w:val="00271366"/>
    <w:rsid w:val="002749C8"/>
    <w:rsid w:val="0028004C"/>
    <w:rsid w:val="00283FB7"/>
    <w:rsid w:val="00293E2F"/>
    <w:rsid w:val="00296F39"/>
    <w:rsid w:val="002B12E7"/>
    <w:rsid w:val="002D49EA"/>
    <w:rsid w:val="002E37D9"/>
    <w:rsid w:val="002F6058"/>
    <w:rsid w:val="003039CC"/>
    <w:rsid w:val="00303DE1"/>
    <w:rsid w:val="00344843"/>
    <w:rsid w:val="00347055"/>
    <w:rsid w:val="00350EBE"/>
    <w:rsid w:val="00352654"/>
    <w:rsid w:val="00383987"/>
    <w:rsid w:val="00394E22"/>
    <w:rsid w:val="003962F1"/>
    <w:rsid w:val="003B1C67"/>
    <w:rsid w:val="003C1396"/>
    <w:rsid w:val="003C59E7"/>
    <w:rsid w:val="003E7062"/>
    <w:rsid w:val="003F0C47"/>
    <w:rsid w:val="004114EE"/>
    <w:rsid w:val="004156C4"/>
    <w:rsid w:val="004349D6"/>
    <w:rsid w:val="00435EA3"/>
    <w:rsid w:val="00451DC8"/>
    <w:rsid w:val="004551EC"/>
    <w:rsid w:val="0045656A"/>
    <w:rsid w:val="00465070"/>
    <w:rsid w:val="00473C5D"/>
    <w:rsid w:val="00490E3A"/>
    <w:rsid w:val="004960BD"/>
    <w:rsid w:val="004D1429"/>
    <w:rsid w:val="004D7323"/>
    <w:rsid w:val="004E49EF"/>
    <w:rsid w:val="004F2791"/>
    <w:rsid w:val="004F57BF"/>
    <w:rsid w:val="00511E72"/>
    <w:rsid w:val="005204D4"/>
    <w:rsid w:val="00547B3F"/>
    <w:rsid w:val="00582425"/>
    <w:rsid w:val="00582ED9"/>
    <w:rsid w:val="00586118"/>
    <w:rsid w:val="0059075F"/>
    <w:rsid w:val="005C0FD0"/>
    <w:rsid w:val="005D6E35"/>
    <w:rsid w:val="005E2D2B"/>
    <w:rsid w:val="00624BCC"/>
    <w:rsid w:val="006600C1"/>
    <w:rsid w:val="006611DD"/>
    <w:rsid w:val="006A149C"/>
    <w:rsid w:val="006B2E1A"/>
    <w:rsid w:val="006B4052"/>
    <w:rsid w:val="006C3B8F"/>
    <w:rsid w:val="006C66BD"/>
    <w:rsid w:val="006D22B2"/>
    <w:rsid w:val="006E20BF"/>
    <w:rsid w:val="006F77F6"/>
    <w:rsid w:val="00706BF2"/>
    <w:rsid w:val="0070759F"/>
    <w:rsid w:val="00707800"/>
    <w:rsid w:val="00716B87"/>
    <w:rsid w:val="0073636E"/>
    <w:rsid w:val="007456EE"/>
    <w:rsid w:val="00752930"/>
    <w:rsid w:val="00754009"/>
    <w:rsid w:val="00754C25"/>
    <w:rsid w:val="00755703"/>
    <w:rsid w:val="0075755D"/>
    <w:rsid w:val="00770819"/>
    <w:rsid w:val="00784F8B"/>
    <w:rsid w:val="0078695D"/>
    <w:rsid w:val="007A064A"/>
    <w:rsid w:val="007A5A0D"/>
    <w:rsid w:val="007C3C65"/>
    <w:rsid w:val="007D54A6"/>
    <w:rsid w:val="007E0AA4"/>
    <w:rsid w:val="007E48B6"/>
    <w:rsid w:val="007F3F02"/>
    <w:rsid w:val="00825734"/>
    <w:rsid w:val="00835F59"/>
    <w:rsid w:val="00840291"/>
    <w:rsid w:val="00850AEF"/>
    <w:rsid w:val="0086327C"/>
    <w:rsid w:val="00883F59"/>
    <w:rsid w:val="008A2FDD"/>
    <w:rsid w:val="008C03DF"/>
    <w:rsid w:val="008C3633"/>
    <w:rsid w:val="008C42C5"/>
    <w:rsid w:val="008D4517"/>
    <w:rsid w:val="00911DA0"/>
    <w:rsid w:val="009365D4"/>
    <w:rsid w:val="00940A20"/>
    <w:rsid w:val="00943C45"/>
    <w:rsid w:val="0096597D"/>
    <w:rsid w:val="009955A2"/>
    <w:rsid w:val="009A1267"/>
    <w:rsid w:val="009C0A3C"/>
    <w:rsid w:val="009C6D89"/>
    <w:rsid w:val="009F4869"/>
    <w:rsid w:val="00A16CB5"/>
    <w:rsid w:val="00A23EBB"/>
    <w:rsid w:val="00A34731"/>
    <w:rsid w:val="00A3754A"/>
    <w:rsid w:val="00A45BD8"/>
    <w:rsid w:val="00A47854"/>
    <w:rsid w:val="00A505E2"/>
    <w:rsid w:val="00A62763"/>
    <w:rsid w:val="00A7679D"/>
    <w:rsid w:val="00A91B03"/>
    <w:rsid w:val="00A97E56"/>
    <w:rsid w:val="00AA0933"/>
    <w:rsid w:val="00AA109A"/>
    <w:rsid w:val="00AD1660"/>
    <w:rsid w:val="00AD640E"/>
    <w:rsid w:val="00AE7251"/>
    <w:rsid w:val="00AF403A"/>
    <w:rsid w:val="00B01B15"/>
    <w:rsid w:val="00B07D2E"/>
    <w:rsid w:val="00B227BA"/>
    <w:rsid w:val="00B511F1"/>
    <w:rsid w:val="00B520A9"/>
    <w:rsid w:val="00B52B8F"/>
    <w:rsid w:val="00B53903"/>
    <w:rsid w:val="00B62ADC"/>
    <w:rsid w:val="00B65811"/>
    <w:rsid w:val="00B81E64"/>
    <w:rsid w:val="00BF6968"/>
    <w:rsid w:val="00C0694F"/>
    <w:rsid w:val="00C07D53"/>
    <w:rsid w:val="00C1259B"/>
    <w:rsid w:val="00C13DB4"/>
    <w:rsid w:val="00C161D5"/>
    <w:rsid w:val="00C360CE"/>
    <w:rsid w:val="00C573B8"/>
    <w:rsid w:val="00C5794F"/>
    <w:rsid w:val="00C76CEA"/>
    <w:rsid w:val="00C84221"/>
    <w:rsid w:val="00CB61F0"/>
    <w:rsid w:val="00CD0E73"/>
    <w:rsid w:val="00CE5266"/>
    <w:rsid w:val="00CF60B5"/>
    <w:rsid w:val="00D00ED2"/>
    <w:rsid w:val="00D02930"/>
    <w:rsid w:val="00D25EFA"/>
    <w:rsid w:val="00D5309A"/>
    <w:rsid w:val="00D5531A"/>
    <w:rsid w:val="00D56049"/>
    <w:rsid w:val="00D71C3D"/>
    <w:rsid w:val="00D761AF"/>
    <w:rsid w:val="00D82403"/>
    <w:rsid w:val="00D90567"/>
    <w:rsid w:val="00D91622"/>
    <w:rsid w:val="00D93913"/>
    <w:rsid w:val="00D97644"/>
    <w:rsid w:val="00DB310A"/>
    <w:rsid w:val="00DB36F0"/>
    <w:rsid w:val="00DC7B82"/>
    <w:rsid w:val="00DE4EE0"/>
    <w:rsid w:val="00DF5B23"/>
    <w:rsid w:val="00E10C6F"/>
    <w:rsid w:val="00E24703"/>
    <w:rsid w:val="00E31758"/>
    <w:rsid w:val="00E408C9"/>
    <w:rsid w:val="00E43D9B"/>
    <w:rsid w:val="00E673D5"/>
    <w:rsid w:val="00E67E37"/>
    <w:rsid w:val="00E723E0"/>
    <w:rsid w:val="00E72786"/>
    <w:rsid w:val="00E75E53"/>
    <w:rsid w:val="00E8009C"/>
    <w:rsid w:val="00E935C8"/>
    <w:rsid w:val="00EC3237"/>
    <w:rsid w:val="00EF13D0"/>
    <w:rsid w:val="00EF29EF"/>
    <w:rsid w:val="00F006B0"/>
    <w:rsid w:val="00F00E1A"/>
    <w:rsid w:val="00F23576"/>
    <w:rsid w:val="00F26FBC"/>
    <w:rsid w:val="00F3121F"/>
    <w:rsid w:val="00F34FDC"/>
    <w:rsid w:val="00F47025"/>
    <w:rsid w:val="00F541DC"/>
    <w:rsid w:val="00F665DC"/>
    <w:rsid w:val="00F70DB7"/>
    <w:rsid w:val="00F72A8C"/>
    <w:rsid w:val="00F7352A"/>
    <w:rsid w:val="00F84DD8"/>
    <w:rsid w:val="00F94145"/>
    <w:rsid w:val="00FB5FE5"/>
    <w:rsid w:val="00FB7B19"/>
    <w:rsid w:val="00FC6B34"/>
    <w:rsid w:val="00FE2350"/>
    <w:rsid w:val="00FE3372"/>
    <w:rsid w:val="00FE7CBA"/>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271F0"/>
  <w15:docId w15:val="{E8A55539-7AE2-4203-8D21-4FFD3C32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EA3"/>
    <w:pPr>
      <w:spacing w:line="240" w:lineRule="auto"/>
      <w:jc w:val="both"/>
    </w:pPr>
    <w:rPr>
      <w:rFonts w:ascii="Arial" w:hAnsi="Arial" w:cs="Times New Roman"/>
      <w:sz w:val="24"/>
      <w:szCs w:val="24"/>
    </w:rPr>
  </w:style>
  <w:style w:type="paragraph" w:styleId="Heading1">
    <w:name w:val="heading 1"/>
    <w:basedOn w:val="Normal"/>
    <w:next w:val="Normal"/>
    <w:link w:val="Heading1Char"/>
    <w:uiPriority w:val="9"/>
    <w:qFormat/>
    <w:rsid w:val="00A627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C1259B"/>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paragraph" w:styleId="Heading3">
    <w:name w:val="heading 3"/>
    <w:basedOn w:val="Normal"/>
    <w:next w:val="Normal"/>
    <w:link w:val="Heading3Char"/>
    <w:uiPriority w:val="9"/>
    <w:unhideWhenUsed/>
    <w:qFormat/>
    <w:rsid w:val="00716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7"/>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C1259B"/>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86327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rPr>
  </w:style>
  <w:style w:type="character" w:customStyle="1" w:styleId="CodeFormatChar">
    <w:name w:val="Code Format Char"/>
    <w:basedOn w:val="DefaultParagraphFont"/>
    <w:link w:val="CodeFormat"/>
    <w:rsid w:val="0086327C"/>
    <w:rPr>
      <w:rFonts w:ascii="Courier New" w:hAnsi="Courier New" w:cs="Courier New"/>
      <w:color w:val="262626" w:themeColor="text1" w:themeTint="D9"/>
      <w:sz w:val="24"/>
      <w:szCs w:val="24"/>
    </w:rPr>
  </w:style>
  <w:style w:type="character" w:customStyle="1" w:styleId="Heading1Char">
    <w:name w:val="Heading 1 Char"/>
    <w:basedOn w:val="DefaultParagraphFont"/>
    <w:link w:val="Heading1"/>
    <w:uiPriority w:val="9"/>
    <w:rsid w:val="00A627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82425"/>
    <w:rPr>
      <w:color w:val="0000FF"/>
      <w:u w:val="single"/>
    </w:rPr>
  </w:style>
  <w:style w:type="character" w:customStyle="1" w:styleId="Heading3Char">
    <w:name w:val="Heading 3 Char"/>
    <w:basedOn w:val="DefaultParagraphFont"/>
    <w:link w:val="Heading3"/>
    <w:uiPriority w:val="9"/>
    <w:rsid w:val="00716B87"/>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python.org/dev/peps/pep-0008/" TargetMode="External"/><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557B512-0AF8-4D9C-9A75-0288FAE3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55</TotalTime>
  <Pages>5</Pages>
  <Words>1101</Words>
  <Characters>4750</Characters>
  <Application>Microsoft Office Word</Application>
  <DocSecurity>0</DocSecurity>
  <Lines>110</Lines>
  <Paragraphs>38</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17</cp:revision>
  <cp:lastPrinted>2020-09-09T13:25:00Z</cp:lastPrinted>
  <dcterms:created xsi:type="dcterms:W3CDTF">2020-09-09T13:01:00Z</dcterms:created>
  <dcterms:modified xsi:type="dcterms:W3CDTF">2023-07-05T13:44:00Z</dcterms:modified>
</cp:coreProperties>
</file>